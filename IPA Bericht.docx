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73" w:rsidRPr="00680A64" w:rsidRDefault="005A420A" w:rsidP="002933DC">
      <w:pPr>
        <w:pStyle w:val="Grundtext"/>
      </w:pPr>
      <w:bookmarkStart w:id="0" w:name="_GoBack"/>
      <w:bookmarkEnd w:id="0"/>
      <w:r w:rsidRPr="00680A64">
        <w:rPr>
          <w:noProof/>
        </w:rPr>
        <w:drawing>
          <wp:anchor distT="0" distB="0" distL="114300" distR="114300" simplePos="0" relativeHeight="251721216" behindDoc="0" locked="0" layoutInCell="1" allowOverlap="1" wp14:anchorId="393D6835" wp14:editId="03D37AAC">
            <wp:simplePos x="0" y="0"/>
            <wp:positionH relativeFrom="margin">
              <wp:posOffset>-36830</wp:posOffset>
            </wp:positionH>
            <wp:positionV relativeFrom="margin">
              <wp:posOffset>-1076708</wp:posOffset>
            </wp:positionV>
            <wp:extent cx="1932305" cy="2188845"/>
            <wp:effectExtent l="0" t="0" r="0" b="190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5433" w:rsidRPr="00680A64">
        <w:rPr>
          <w:noProof/>
        </w:rPr>
        <w:drawing>
          <wp:anchor distT="0" distB="0" distL="114300" distR="114300" simplePos="0" relativeHeight="251723264" behindDoc="0" locked="0" layoutInCell="1" allowOverlap="1" wp14:anchorId="55E70FAD" wp14:editId="1C515078">
            <wp:simplePos x="0" y="0"/>
            <wp:positionH relativeFrom="margin">
              <wp:posOffset>4640580</wp:posOffset>
            </wp:positionH>
            <wp:positionV relativeFrom="margin">
              <wp:posOffset>-549910</wp:posOffset>
            </wp:positionV>
            <wp:extent cx="1728000" cy="864000"/>
            <wp:effectExtent l="0" t="0" r="5715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be_mit_Log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C51" w:rsidRPr="00680A64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8954547" wp14:editId="118FA5F0">
                <wp:simplePos x="0" y="0"/>
                <wp:positionH relativeFrom="margin">
                  <wp:posOffset>1346835</wp:posOffset>
                </wp:positionH>
                <wp:positionV relativeFrom="margin">
                  <wp:posOffset>4507230</wp:posOffset>
                </wp:positionV>
                <wp:extent cx="3067050" cy="1590675"/>
                <wp:effectExtent l="0" t="0" r="0" b="9525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1FB7" w:rsidRPr="00840EC6" w:rsidRDefault="0020269C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840EC6">
                              <w:rPr>
                                <w:rFonts w:ascii="Segoe UI" w:hAnsi="Segoe UI" w:cs="Segoe UI"/>
                              </w:rPr>
                              <w:t>Prüfungskandidatin</w:t>
                            </w:r>
                            <w:r w:rsidR="00951FB7" w:rsidRPr="00840EC6">
                              <w:rPr>
                                <w:rFonts w:ascii="Segoe UI" w:hAnsi="Segoe UI" w:cs="Segoe UI"/>
                              </w:rPr>
                              <w:t>: Nicole Stadelmann</w:t>
                            </w:r>
                          </w:p>
                          <w:p w:rsidR="00951FB7" w:rsidRPr="00840EC6" w:rsidRDefault="00951FB7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840EC6">
                              <w:rPr>
                                <w:rFonts w:ascii="Segoe UI" w:hAnsi="Segoe UI" w:cs="Segoe UI"/>
                              </w:rPr>
                              <w:t>Fach</w:t>
                            </w:r>
                            <w:r w:rsidR="0020269C" w:rsidRPr="00840EC6">
                              <w:rPr>
                                <w:rFonts w:ascii="Segoe UI" w:hAnsi="Segoe UI" w:cs="Segoe UI"/>
                              </w:rPr>
                              <w:t>vorgesetzter</w:t>
                            </w:r>
                            <w:r w:rsidRPr="00840EC6">
                              <w:rPr>
                                <w:rFonts w:ascii="Segoe UI" w:hAnsi="Segoe UI" w:cs="Segoe UI"/>
                              </w:rPr>
                              <w:t>: Benjamin Stettler</w:t>
                            </w:r>
                          </w:p>
                          <w:p w:rsidR="00951FB7" w:rsidRPr="00840EC6" w:rsidRDefault="00951FB7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840EC6">
                              <w:rPr>
                                <w:rFonts w:ascii="Segoe UI" w:hAnsi="Segoe UI" w:cs="Segoe UI"/>
                              </w:rPr>
                              <w:t>Berufsbildner: Sandra Walzer</w:t>
                            </w:r>
                          </w:p>
                          <w:p w:rsidR="00951FB7" w:rsidRPr="00840EC6" w:rsidRDefault="00951FB7" w:rsidP="00840EC6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840EC6">
                              <w:rPr>
                                <w:rFonts w:ascii="Segoe UI" w:hAnsi="Segoe UI" w:cs="Segoe UI"/>
                              </w:rPr>
                              <w:t>Erstexperte:</w:t>
                            </w:r>
                            <w:r w:rsidR="0020269C" w:rsidRPr="00840EC6">
                              <w:rPr>
                                <w:rFonts w:ascii="Segoe UI" w:hAnsi="Segoe UI" w:cs="Segoe UI"/>
                              </w:rPr>
                              <w:t xml:space="preserve"> Andreas Auer</w:t>
                            </w:r>
                          </w:p>
                          <w:p w:rsidR="00951FB7" w:rsidRPr="00840EC6" w:rsidRDefault="00951FB7" w:rsidP="00706786">
                            <w:pPr>
                              <w:pStyle w:val="TextSpeziell"/>
                            </w:pPr>
                            <w:r w:rsidRPr="00840EC6">
                              <w:t>Zweitexperte:</w:t>
                            </w:r>
                            <w:r w:rsidR="0020269C" w:rsidRPr="00840EC6">
                              <w:t xml:space="preserve"> Kurt Flury</w:t>
                            </w:r>
                          </w:p>
                          <w:p w:rsidR="00954C51" w:rsidRDefault="00954C51" w:rsidP="00954C51"/>
                          <w:p w:rsidR="00954C51" w:rsidRDefault="00954C51" w:rsidP="00954C51"/>
                          <w:p w:rsidR="00954C51" w:rsidRDefault="00954C51" w:rsidP="00954C51"/>
                          <w:p w:rsidR="00954C51" w:rsidRDefault="00954C51" w:rsidP="00954C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5454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06.05pt;margin-top:354.9pt;width:241.5pt;height:125.25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" fillcolor="white [3201]" stroked="f" strokeweight=".5pt">
                <v:textbox>
                  <w:txbxContent>
                    <w:p w:rsidR="00951FB7" w:rsidRPr="00840EC6" w:rsidRDefault="0020269C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840EC6">
                        <w:rPr>
                          <w:rFonts w:ascii="Segoe UI" w:hAnsi="Segoe UI" w:cs="Segoe UI"/>
                        </w:rPr>
                        <w:t>Prüfungskandidatin</w:t>
                      </w:r>
                      <w:r w:rsidR="00951FB7" w:rsidRPr="00840EC6">
                        <w:rPr>
                          <w:rFonts w:ascii="Segoe UI" w:hAnsi="Segoe UI" w:cs="Segoe UI"/>
                        </w:rPr>
                        <w:t>: Nicole Stadelmann</w:t>
                      </w:r>
                    </w:p>
                    <w:p w:rsidR="00951FB7" w:rsidRPr="00840EC6" w:rsidRDefault="00951FB7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840EC6">
                        <w:rPr>
                          <w:rFonts w:ascii="Segoe UI" w:hAnsi="Segoe UI" w:cs="Segoe UI"/>
                        </w:rPr>
                        <w:t>Fach</w:t>
                      </w:r>
                      <w:r w:rsidR="0020269C" w:rsidRPr="00840EC6">
                        <w:rPr>
                          <w:rFonts w:ascii="Segoe UI" w:hAnsi="Segoe UI" w:cs="Segoe UI"/>
                        </w:rPr>
                        <w:t>vorgesetzter</w:t>
                      </w:r>
                      <w:r w:rsidRPr="00840EC6">
                        <w:rPr>
                          <w:rFonts w:ascii="Segoe UI" w:hAnsi="Segoe UI" w:cs="Segoe UI"/>
                        </w:rPr>
                        <w:t>: Benjamin Stettler</w:t>
                      </w:r>
                    </w:p>
                    <w:p w:rsidR="00951FB7" w:rsidRPr="00840EC6" w:rsidRDefault="00951FB7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840EC6">
                        <w:rPr>
                          <w:rFonts w:ascii="Segoe UI" w:hAnsi="Segoe UI" w:cs="Segoe UI"/>
                        </w:rPr>
                        <w:t>Berufsbildner: Sandra Walzer</w:t>
                      </w:r>
                    </w:p>
                    <w:p w:rsidR="00951FB7" w:rsidRPr="00840EC6" w:rsidRDefault="00951FB7" w:rsidP="00840EC6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840EC6">
                        <w:rPr>
                          <w:rFonts w:ascii="Segoe UI" w:hAnsi="Segoe UI" w:cs="Segoe UI"/>
                        </w:rPr>
                        <w:t>Erstexperte:</w:t>
                      </w:r>
                      <w:r w:rsidR="0020269C" w:rsidRPr="00840EC6">
                        <w:rPr>
                          <w:rFonts w:ascii="Segoe UI" w:hAnsi="Segoe UI" w:cs="Segoe UI"/>
                        </w:rPr>
                        <w:t xml:space="preserve"> Andreas Auer</w:t>
                      </w:r>
                    </w:p>
                    <w:p w:rsidR="00951FB7" w:rsidRPr="00840EC6" w:rsidRDefault="00951FB7" w:rsidP="00706786">
                      <w:pPr>
                        <w:pStyle w:val="TextSpeziell"/>
                      </w:pPr>
                      <w:r w:rsidRPr="00840EC6">
                        <w:t>Zweitexperte:</w:t>
                      </w:r>
                      <w:r w:rsidR="0020269C" w:rsidRPr="00840EC6">
                        <w:t xml:space="preserve"> Kurt Flury</w:t>
                      </w:r>
                    </w:p>
                    <w:p w:rsidR="00954C51" w:rsidRDefault="00954C51" w:rsidP="00954C51"/>
                    <w:p w:rsidR="00954C51" w:rsidRDefault="00954C51" w:rsidP="00954C51"/>
                    <w:p w:rsidR="00954C51" w:rsidRDefault="00954C51" w:rsidP="00954C51"/>
                    <w:p w:rsidR="00954C51" w:rsidRDefault="00954C51" w:rsidP="00954C51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2933DC" w:rsidP="00BC0173">
      <w:r w:rsidRPr="00680A64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margin">
                  <wp:posOffset>147955</wp:posOffset>
                </wp:positionH>
                <wp:positionV relativeFrom="margin">
                  <wp:posOffset>1891030</wp:posOffset>
                </wp:positionV>
                <wp:extent cx="5695950" cy="1562100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5602" w:rsidRPr="0092684D" w:rsidRDefault="00951FB7" w:rsidP="002933DC">
                            <w:pPr>
                              <w:pStyle w:val="IPABerichtTitel"/>
                              <w:jc w:val="center"/>
                            </w:pPr>
                            <w:bookmarkStart w:id="1" w:name="_Toc506285699"/>
                            <w:bookmarkStart w:id="2" w:name="_Toc506285624"/>
                            <w:bookmarkStart w:id="3" w:name="_Toc506285690"/>
                            <w:bookmarkStart w:id="4" w:name="_Toc506282603"/>
                            <w:bookmarkStart w:id="5" w:name="_Toc506285652"/>
                            <w:bookmarkStart w:id="6" w:name="_Hlk506283580"/>
                            <w:r w:rsidRPr="0092684D">
                              <w:t>Titel Meine IPA Arbeit</w:t>
                            </w:r>
                            <w:bookmarkEnd w:id="1"/>
                          </w:p>
                          <w:p w:rsidR="00951FB7" w:rsidRPr="0092684D" w:rsidRDefault="00951FB7" w:rsidP="002933DC">
                            <w:pPr>
                              <w:pStyle w:val="Grundtext"/>
                            </w:pPr>
                          </w:p>
                          <w:p w:rsidR="00951FB7" w:rsidRPr="0092684D" w:rsidRDefault="00951FB7" w:rsidP="002933DC">
                            <w:pPr>
                              <w:pStyle w:val="UntertitelWWZ"/>
                              <w:jc w:val="center"/>
                            </w:pPr>
                            <w:r w:rsidRPr="0092684D">
                              <w:t>Dokumentation zur individuellen praktischen Arbeit</w:t>
                            </w:r>
                            <w:bookmarkEnd w:id="2"/>
                            <w:bookmarkEnd w:id="3"/>
                          </w:p>
                          <w:bookmarkEnd w:id="4"/>
                          <w:bookmarkEnd w:id="5"/>
                          <w:bookmarkEnd w:id="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11.65pt;margin-top:148.9pt;width:448.5pt;height:123pt;z-index:251616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" fillcolor="white [3201]" stroked="f" strokeweight=".5pt">
                <v:textbox>
                  <w:txbxContent>
                    <w:p w:rsidR="00DA5602" w:rsidRPr="0092684D" w:rsidRDefault="00951FB7" w:rsidP="002933DC">
                      <w:pPr>
                        <w:pStyle w:val="IPABerichtTitel"/>
                        <w:jc w:val="center"/>
                      </w:pPr>
                      <w:bookmarkStart w:id="7" w:name="_Toc506285699"/>
                      <w:bookmarkStart w:id="8" w:name="_Toc506285624"/>
                      <w:bookmarkStart w:id="9" w:name="_Toc506285690"/>
                      <w:bookmarkStart w:id="10" w:name="_Toc506282603"/>
                      <w:bookmarkStart w:id="11" w:name="_Toc506285652"/>
                      <w:bookmarkStart w:id="12" w:name="_Hlk506283580"/>
                      <w:r w:rsidRPr="0092684D">
                        <w:t>Titel Meine IPA Arbeit</w:t>
                      </w:r>
                      <w:bookmarkEnd w:id="7"/>
                    </w:p>
                    <w:p w:rsidR="00951FB7" w:rsidRPr="0092684D" w:rsidRDefault="00951FB7" w:rsidP="002933DC">
                      <w:pPr>
                        <w:pStyle w:val="Grundtext"/>
                      </w:pPr>
                    </w:p>
                    <w:p w:rsidR="00951FB7" w:rsidRPr="0092684D" w:rsidRDefault="00951FB7" w:rsidP="002933DC">
                      <w:pPr>
                        <w:pStyle w:val="UntertitelWWZ"/>
                        <w:jc w:val="center"/>
                      </w:pPr>
                      <w:r w:rsidRPr="0092684D">
                        <w:t>Dokumentation zur individuellen praktischen Arbeit</w:t>
                      </w:r>
                      <w:bookmarkEnd w:id="8"/>
                      <w:bookmarkEnd w:id="9"/>
                    </w:p>
                    <w:bookmarkEnd w:id="10"/>
                    <w:bookmarkEnd w:id="11"/>
                    <w:bookmarkEnd w:id="12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BC0173" w:rsidP="00BC0173"/>
    <w:p w:rsidR="00BC0173" w:rsidRPr="00680A64" w:rsidRDefault="00F11002" w:rsidP="00CB3ACD">
      <w:pPr>
        <w:pStyle w:val="Untertitel"/>
      </w:pPr>
      <w:r w:rsidRPr="00680A64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margin">
                  <wp:posOffset>1784985</wp:posOffset>
                </wp:positionH>
                <wp:positionV relativeFrom="margin">
                  <wp:posOffset>7360009</wp:posOffset>
                </wp:positionV>
                <wp:extent cx="2191385" cy="704850"/>
                <wp:effectExtent l="0" t="0" r="0" b="0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38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4C51" w:rsidRPr="00680A64" w:rsidRDefault="00954C51" w:rsidP="00954C51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680A64">
                              <w:rPr>
                                <w:rFonts w:ascii="Segoe UI" w:hAnsi="Segoe UI" w:cs="Segoe UI"/>
                              </w:rPr>
                              <w:t>Startdatum:</w:t>
                            </w:r>
                            <w:r w:rsidR="00840EC6" w:rsidRPr="00680A64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Pr="00680A64">
                              <w:rPr>
                                <w:rFonts w:ascii="Segoe UI" w:hAnsi="Segoe UI" w:cs="Segoe UI"/>
                              </w:rPr>
                              <w:t>03.04.2018</w:t>
                            </w:r>
                          </w:p>
                          <w:p w:rsidR="00954C51" w:rsidRPr="00680A64" w:rsidRDefault="00840EC6" w:rsidP="00954C51">
                            <w:pPr>
                              <w:pStyle w:val="Untertitel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680A64">
                              <w:rPr>
                                <w:rFonts w:ascii="Segoe UI" w:hAnsi="Segoe UI" w:cs="Segoe UI"/>
                              </w:rPr>
                              <w:t>Enddatum:</w:t>
                            </w:r>
                            <w:r w:rsidRPr="00680A64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R="00954C51" w:rsidRPr="00680A64">
                              <w:rPr>
                                <w:rFonts w:ascii="Segoe UI" w:hAnsi="Segoe UI" w:cs="Segoe UI"/>
                              </w:rPr>
                              <w:t>17.04.2018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28" type="#_x0000_t202" style="position:absolute;margin-left:140.55pt;margin-top:579.55pt;width:172.55pt;height:55.5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" fillcolor="white [3201]" stroked="f" strokeweight=".5pt">
                <v:textbox>
                  <w:txbxContent>
                    <w:p w:rsidR="00954C51" w:rsidRPr="00680A64" w:rsidRDefault="00954C51" w:rsidP="00954C51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680A64">
                        <w:rPr>
                          <w:rFonts w:ascii="Segoe UI" w:hAnsi="Segoe UI" w:cs="Segoe UI"/>
                        </w:rPr>
                        <w:t>Startdatum:</w:t>
                      </w:r>
                      <w:r w:rsidR="00840EC6" w:rsidRPr="00680A64">
                        <w:rPr>
                          <w:rFonts w:ascii="Segoe UI" w:hAnsi="Segoe UI" w:cs="Segoe UI"/>
                        </w:rPr>
                        <w:tab/>
                      </w:r>
                      <w:r w:rsidRPr="00680A64">
                        <w:rPr>
                          <w:rFonts w:ascii="Segoe UI" w:hAnsi="Segoe UI" w:cs="Segoe UI"/>
                        </w:rPr>
                        <w:t>03.04.2018</w:t>
                      </w:r>
                    </w:p>
                    <w:p w:rsidR="00954C51" w:rsidRPr="00680A64" w:rsidRDefault="00840EC6" w:rsidP="00954C51">
                      <w:pPr>
                        <w:pStyle w:val="Untertitel"/>
                        <w:jc w:val="center"/>
                        <w:rPr>
                          <w:rFonts w:ascii="Segoe UI" w:hAnsi="Segoe UI" w:cs="Segoe UI"/>
                        </w:rPr>
                      </w:pPr>
                      <w:r w:rsidRPr="00680A64">
                        <w:rPr>
                          <w:rFonts w:ascii="Segoe UI" w:hAnsi="Segoe UI" w:cs="Segoe UI"/>
                        </w:rPr>
                        <w:t>Enddatum:</w:t>
                      </w:r>
                      <w:r w:rsidRPr="00680A64">
                        <w:rPr>
                          <w:rFonts w:ascii="Segoe UI" w:hAnsi="Segoe UI" w:cs="Segoe UI"/>
                        </w:rPr>
                        <w:tab/>
                      </w:r>
                      <w:r w:rsidR="00954C51" w:rsidRPr="00680A64">
                        <w:rPr>
                          <w:rFonts w:ascii="Segoe UI" w:hAnsi="Segoe UI" w:cs="Segoe UI"/>
                        </w:rPr>
                        <w:t>17.04.2018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5433" w:rsidRPr="00680A64">
        <w:rPr>
          <w:noProof/>
        </w:rPr>
        <w:drawing>
          <wp:anchor distT="0" distB="0" distL="114300" distR="114300" simplePos="0" relativeHeight="251725312" behindDoc="0" locked="0" layoutInCell="1" allowOverlap="1" wp14:anchorId="5E96FCB0" wp14:editId="6168C4A7">
            <wp:simplePos x="0" y="0"/>
            <wp:positionH relativeFrom="margin">
              <wp:posOffset>4759325</wp:posOffset>
            </wp:positionH>
            <wp:positionV relativeFrom="margin">
              <wp:posOffset>6779260</wp:posOffset>
            </wp:positionV>
            <wp:extent cx="1932305" cy="188976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0173" w:rsidRPr="00680A64">
        <w:br w:type="page"/>
      </w:r>
    </w:p>
    <w:p w:rsidR="00BC0173" w:rsidRPr="00680A64" w:rsidRDefault="00BC0173" w:rsidP="00BC0173"/>
    <w:sdt>
      <w:sdtPr>
        <w:rPr>
          <w:rFonts w:eastAsia="Times New Roman" w:cs="Times New Roman"/>
          <w:b w:val="0"/>
          <w:color w:val="auto"/>
          <w:sz w:val="20"/>
          <w:szCs w:val="20"/>
          <w:lang w:eastAsia="en-US"/>
        </w:rPr>
        <w:id w:val="-9386685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44E97" w:rsidRPr="00680A64" w:rsidRDefault="00144E97" w:rsidP="00CB3ACD">
          <w:pPr>
            <w:pStyle w:val="Inhaltsverzeichnisberschrift"/>
            <w:rPr>
              <w:rStyle w:val="UntertitelWWZZchn"/>
            </w:rPr>
          </w:pPr>
          <w:r w:rsidRPr="00680A64">
            <w:rPr>
              <w:rStyle w:val="UntertitelWWZZchn"/>
            </w:rPr>
            <w:t>Inhaltsverzeichnis</w:t>
          </w:r>
        </w:p>
        <w:p w:rsidR="00F11002" w:rsidRPr="00680A64" w:rsidRDefault="00144E97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r w:rsidRPr="00680A64">
            <w:fldChar w:fldCharType="begin"/>
          </w:r>
          <w:r w:rsidRPr="00680A64">
            <w:instrText xml:space="preserve"> TOC \o "1-3" \h \z \u </w:instrText>
          </w:r>
          <w:r w:rsidRPr="00680A64">
            <w:fldChar w:fldCharType="separate"/>
          </w:r>
          <w:hyperlink r:id="rId16" w:anchor="_Toc506302593" w:history="1">
            <w:r w:rsidR="00F11002" w:rsidRPr="00680A64">
              <w:rPr>
                <w:rStyle w:val="Hyperlink"/>
                <w:noProof/>
              </w:rPr>
              <w:t>Teil 1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_Toc506302593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F11002" w:rsidRPr="00680A64" w:rsidRDefault="0094702C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594" w:history="1">
            <w:r w:rsidR="00F11002" w:rsidRPr="00680A64">
              <w:rPr>
                <w:rStyle w:val="Hyperlink"/>
                <w:noProof/>
              </w:rPr>
              <w:t>1</w:t>
            </w:r>
            <w:r w:rsidR="00F11002" w:rsidRPr="00680A6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680A64">
              <w:rPr>
                <w:rStyle w:val="Hyperlink"/>
                <w:noProof/>
              </w:rPr>
              <w:t>Aufgabestellung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_Toc506302594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F11002" w:rsidRPr="00680A64" w:rsidRDefault="0094702C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595" w:history="1">
            <w:r w:rsidR="00F11002" w:rsidRPr="00680A64">
              <w:rPr>
                <w:rStyle w:val="Hyperlink"/>
                <w:noProof/>
              </w:rPr>
              <w:t>2</w:t>
            </w:r>
            <w:r w:rsidR="00F11002" w:rsidRPr="00680A6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680A64">
              <w:rPr>
                <w:rStyle w:val="Hyperlink"/>
                <w:noProof/>
              </w:rPr>
              <w:t>Projektorganisation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_Toc506302595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F11002" w:rsidRPr="00680A64" w:rsidRDefault="0094702C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596" w:history="1">
            <w:r w:rsidR="00F11002" w:rsidRPr="00680A64">
              <w:rPr>
                <w:rStyle w:val="Hyperlink"/>
                <w:noProof/>
              </w:rPr>
              <w:t>3</w:t>
            </w:r>
            <w:r w:rsidR="00F11002" w:rsidRPr="00680A6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680A64">
              <w:rPr>
                <w:rStyle w:val="Hyperlink"/>
                <w:noProof/>
              </w:rPr>
              <w:t>Zeitplan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_Toc506302596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F11002" w:rsidRPr="00680A64" w:rsidRDefault="0094702C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597" w:history="1">
            <w:r w:rsidR="00F11002" w:rsidRPr="00680A64">
              <w:rPr>
                <w:rStyle w:val="Hyperlink"/>
                <w:noProof/>
              </w:rPr>
              <w:t>3.1</w:t>
            </w:r>
            <w:r w:rsidR="00F11002" w:rsidRPr="00680A6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680A64">
              <w:rPr>
                <w:rStyle w:val="Hyperlink"/>
                <w:noProof/>
              </w:rPr>
              <w:t>Vereinfachte Darstellung Soll-Planung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_Toc506302597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F11002" w:rsidRPr="00680A64" w:rsidRDefault="0094702C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598" w:history="1">
            <w:r w:rsidR="00F11002" w:rsidRPr="00680A64">
              <w:rPr>
                <w:rStyle w:val="Hyperlink"/>
                <w:noProof/>
              </w:rPr>
              <w:t>4</w:t>
            </w:r>
            <w:r w:rsidR="00F11002" w:rsidRPr="00680A6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680A64">
              <w:rPr>
                <w:rStyle w:val="Hyperlink"/>
                <w:noProof/>
              </w:rPr>
              <w:t>Arbeitsjournal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_Toc506302598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F11002" w:rsidRPr="00680A64" w:rsidRDefault="0094702C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599" w:history="1">
            <w:r w:rsidR="00F11002" w:rsidRPr="00680A64">
              <w:rPr>
                <w:rStyle w:val="Hyperlink"/>
                <w:noProof/>
              </w:rPr>
              <w:t>5</w:t>
            </w:r>
            <w:r w:rsidR="00F11002" w:rsidRPr="00680A6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680A64">
              <w:rPr>
                <w:rStyle w:val="Hyperlink"/>
                <w:noProof/>
              </w:rPr>
              <w:t>Gesprächsprotokolle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_Toc506302599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F11002" w:rsidRPr="00680A64" w:rsidRDefault="0094702C">
          <w:pPr>
            <w:pStyle w:val="Verzeichnis2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600" w:history="1">
            <w:r w:rsidR="00F11002" w:rsidRPr="00680A64">
              <w:rPr>
                <w:rStyle w:val="Hyperlink"/>
                <w:noProof/>
              </w:rPr>
              <w:t>5.1</w:t>
            </w:r>
            <w:r w:rsidR="00F11002" w:rsidRPr="00680A6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680A64">
              <w:rPr>
                <w:rStyle w:val="Hyperlink"/>
                <w:noProof/>
              </w:rPr>
              <w:t>Vorlage Gesprächsprotokoll (z.b. für Zwischengespräch)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_Toc506302600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F11002" w:rsidRPr="00680A64" w:rsidRDefault="0094702C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r:id="rId17" w:anchor="_Toc506302601" w:history="1">
            <w:r w:rsidR="00F11002" w:rsidRPr="00680A64">
              <w:rPr>
                <w:rStyle w:val="Hyperlink"/>
                <w:noProof/>
              </w:rPr>
              <w:t>Teil 2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_Toc506302601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F11002" w:rsidRPr="00680A64" w:rsidRDefault="0094702C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602" w:history="1">
            <w:r w:rsidR="00F11002" w:rsidRPr="00680A64">
              <w:rPr>
                <w:rStyle w:val="Hyperlink"/>
                <w:noProof/>
              </w:rPr>
              <w:t>6</w:t>
            </w:r>
            <w:r w:rsidR="00F11002" w:rsidRPr="00680A6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680A64">
              <w:rPr>
                <w:rStyle w:val="Hyperlink"/>
                <w:noProof/>
              </w:rPr>
              <w:t>Kurzfassung des IPA Berichts (Management Summary)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_Toc506302602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F11002" w:rsidRPr="00680A64" w:rsidRDefault="0094702C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603" w:history="1">
            <w:r w:rsidR="00F11002" w:rsidRPr="00680A64">
              <w:rPr>
                <w:rStyle w:val="Hyperlink"/>
                <w:noProof/>
              </w:rPr>
              <w:t>7</w:t>
            </w:r>
            <w:r w:rsidR="00F11002" w:rsidRPr="00680A6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680A64">
              <w:rPr>
                <w:rStyle w:val="Hyperlink"/>
                <w:noProof/>
              </w:rPr>
              <w:t>….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_Toc506302603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F11002" w:rsidRPr="00680A64" w:rsidRDefault="0094702C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604" w:history="1">
            <w:r w:rsidR="00F11002" w:rsidRPr="00680A64">
              <w:rPr>
                <w:rStyle w:val="Hyperlink"/>
                <w:noProof/>
              </w:rPr>
              <w:t>8</w:t>
            </w:r>
            <w:r w:rsidR="00F11002" w:rsidRPr="00680A6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680A64">
              <w:rPr>
                <w:rStyle w:val="Hyperlink"/>
                <w:noProof/>
              </w:rPr>
              <w:t>Glossar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_Toc506302604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F11002" w:rsidRPr="00680A64" w:rsidRDefault="0094702C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605" w:history="1">
            <w:r w:rsidR="00F11002" w:rsidRPr="00680A64">
              <w:rPr>
                <w:rStyle w:val="Hyperlink"/>
                <w:noProof/>
              </w:rPr>
              <w:t>9</w:t>
            </w:r>
            <w:r w:rsidR="00F11002" w:rsidRPr="00680A6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680A64">
              <w:rPr>
                <w:rStyle w:val="Hyperlink"/>
                <w:noProof/>
              </w:rPr>
              <w:t>Quellenverzeichnis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_Toc506302605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F11002" w:rsidRPr="00680A64" w:rsidRDefault="0094702C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w:anchor="_Toc506302606" w:history="1">
            <w:r w:rsidR="00F11002" w:rsidRPr="00680A64">
              <w:rPr>
                <w:rStyle w:val="Hyperlink"/>
                <w:noProof/>
              </w:rPr>
              <w:t>10</w:t>
            </w:r>
            <w:r w:rsidR="00F11002" w:rsidRPr="00680A64">
              <w:rPr>
                <w:rFonts w:eastAsiaTheme="minorEastAsia" w:cstheme="minorBidi"/>
                <w:noProof/>
                <w:sz w:val="22"/>
                <w:szCs w:val="22"/>
                <w:lang w:eastAsia="de-CH"/>
              </w:rPr>
              <w:tab/>
            </w:r>
            <w:r w:rsidR="00F11002" w:rsidRPr="00680A64">
              <w:rPr>
                <w:rStyle w:val="Hyperlink"/>
                <w:noProof/>
              </w:rPr>
              <w:t>Abbildungsverzeichnis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_Toc506302606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F11002" w:rsidRPr="00680A64" w:rsidRDefault="0094702C">
          <w:pPr>
            <w:pStyle w:val="Verzeichnis1"/>
            <w:rPr>
              <w:rFonts w:eastAsiaTheme="minorEastAsia" w:cstheme="minorBidi"/>
              <w:noProof/>
              <w:sz w:val="22"/>
              <w:szCs w:val="22"/>
              <w:lang w:eastAsia="de-CH"/>
            </w:rPr>
          </w:pPr>
          <w:hyperlink r:id="rId18" w:anchor="_Toc506302607" w:history="1">
            <w:r w:rsidR="00F11002" w:rsidRPr="00680A64">
              <w:rPr>
                <w:rStyle w:val="Hyperlink"/>
                <w:noProof/>
              </w:rPr>
              <w:t>Anhang</w:t>
            </w:r>
            <w:r w:rsidR="00F11002" w:rsidRPr="00680A64">
              <w:rPr>
                <w:noProof/>
                <w:webHidden/>
              </w:rPr>
              <w:tab/>
            </w:r>
            <w:r w:rsidR="00F11002" w:rsidRPr="00680A64">
              <w:rPr>
                <w:noProof/>
                <w:webHidden/>
              </w:rPr>
              <w:fldChar w:fldCharType="begin"/>
            </w:r>
            <w:r w:rsidR="00F11002" w:rsidRPr="00680A64">
              <w:rPr>
                <w:noProof/>
                <w:webHidden/>
              </w:rPr>
              <w:instrText xml:space="preserve"> PAGEREF _Toc506302607 \h </w:instrText>
            </w:r>
            <w:r w:rsidR="00F11002" w:rsidRPr="00680A64">
              <w:rPr>
                <w:noProof/>
                <w:webHidden/>
              </w:rPr>
            </w:r>
            <w:r w:rsidR="00F11002" w:rsidRPr="00680A64">
              <w:rPr>
                <w:noProof/>
                <w:webHidden/>
              </w:rPr>
              <w:fldChar w:fldCharType="separate"/>
            </w:r>
            <w:r w:rsidR="007D6F27">
              <w:rPr>
                <w:noProof/>
                <w:webHidden/>
              </w:rPr>
              <w:t>3</w:t>
            </w:r>
            <w:r w:rsidR="00F11002" w:rsidRPr="00680A64">
              <w:rPr>
                <w:noProof/>
                <w:webHidden/>
              </w:rPr>
              <w:fldChar w:fldCharType="end"/>
            </w:r>
          </w:hyperlink>
        </w:p>
        <w:p w:rsidR="00144E97" w:rsidRPr="00680A64" w:rsidRDefault="00144E97">
          <w:r w:rsidRPr="00680A64">
            <w:rPr>
              <w:b/>
              <w:bCs/>
            </w:rPr>
            <w:fldChar w:fldCharType="end"/>
          </w:r>
        </w:p>
      </w:sdtContent>
    </w:sdt>
    <w:p w:rsidR="00D0451E" w:rsidRPr="00680A64" w:rsidRDefault="00D0451E">
      <w:pPr>
        <w:spacing w:line="240" w:lineRule="auto"/>
      </w:pPr>
      <w:r w:rsidRPr="00680A64">
        <w:br w:type="page"/>
      </w:r>
    </w:p>
    <w:p w:rsidR="00BC0173" w:rsidRPr="00680A64" w:rsidRDefault="00BC0173" w:rsidP="00BC0173"/>
    <w:p w:rsidR="001312BD" w:rsidRPr="00680A64" w:rsidRDefault="001312BD" w:rsidP="001312BD">
      <w:pPr>
        <w:spacing w:line="240" w:lineRule="auto"/>
      </w:pPr>
      <w:r w:rsidRPr="00680A64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margin">
                  <wp:posOffset>727710</wp:posOffset>
                </wp:positionH>
                <wp:positionV relativeFrom="margin">
                  <wp:posOffset>1988820</wp:posOffset>
                </wp:positionV>
                <wp:extent cx="4286250" cy="2371725"/>
                <wp:effectExtent l="0" t="0" r="0" b="9525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12BD" w:rsidRPr="002C257E" w:rsidRDefault="001312BD" w:rsidP="001312BD">
                            <w:pPr>
                              <w:pStyle w:val="Titel"/>
                              <w:jc w:val="center"/>
                            </w:pPr>
                            <w:bookmarkStart w:id="13" w:name="_Toc506285965"/>
                            <w:bookmarkStart w:id="14" w:name="_Toc506286639"/>
                            <w:bookmarkStart w:id="15" w:name="_Toc506286701"/>
                            <w:bookmarkStart w:id="16" w:name="_Toc506286715"/>
                            <w:bookmarkStart w:id="17" w:name="_Toc506286724"/>
                            <w:bookmarkStart w:id="18" w:name="_Toc506286740"/>
                            <w:bookmarkStart w:id="19" w:name="_Toc506290238"/>
                            <w:bookmarkStart w:id="20" w:name="_Toc506290245"/>
                            <w:bookmarkStart w:id="21" w:name="_Toc506290265"/>
                            <w:bookmarkStart w:id="22" w:name="_Toc506302481"/>
                            <w:bookmarkStart w:id="23" w:name="_Toc506302593"/>
                            <w:r>
                              <w:t>Teil 1</w:t>
                            </w:r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</w:p>
                          <w:p w:rsidR="001312BD" w:rsidRPr="002C257E" w:rsidRDefault="001312BD" w:rsidP="001312BD">
                            <w:pPr>
                              <w:pStyle w:val="Grundtext"/>
                            </w:pPr>
                          </w:p>
                          <w:p w:rsidR="001312BD" w:rsidRDefault="001312BD" w:rsidP="001312BD">
                            <w:pPr>
                              <w:pStyle w:val="UntertitelWWZ"/>
                              <w:jc w:val="center"/>
                            </w:pPr>
                            <w:r>
                              <w:t>Obligatorische Kapitel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" o:spid="_x0000_s1029" type="#_x0000_t202" style="position:absolute;margin-left:57.3pt;margin-top:156.6pt;width:337.5pt;height:186.75pt;z-index:251713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" fillcolor="white [3201]" stroked="f" strokeweight=".5pt">
                <v:textbox>
                  <w:txbxContent>
                    <w:p w:rsidR="001312BD" w:rsidRPr="002C257E" w:rsidRDefault="001312BD" w:rsidP="001312BD">
                      <w:pPr>
                        <w:pStyle w:val="Titel"/>
                        <w:jc w:val="center"/>
                      </w:pPr>
                      <w:bookmarkStart w:id="24" w:name="_Toc506285965"/>
                      <w:bookmarkStart w:id="25" w:name="_Toc506286639"/>
                      <w:bookmarkStart w:id="26" w:name="_Toc506286701"/>
                      <w:bookmarkStart w:id="27" w:name="_Toc506286715"/>
                      <w:bookmarkStart w:id="28" w:name="_Toc506286724"/>
                      <w:bookmarkStart w:id="29" w:name="_Toc506286740"/>
                      <w:bookmarkStart w:id="30" w:name="_Toc506290238"/>
                      <w:bookmarkStart w:id="31" w:name="_Toc506290245"/>
                      <w:bookmarkStart w:id="32" w:name="_Toc506290265"/>
                      <w:bookmarkStart w:id="33" w:name="_Toc506302481"/>
                      <w:bookmarkStart w:id="34" w:name="_Toc506302593"/>
                      <w:r>
                        <w:t>Teil 1</w:t>
                      </w:r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</w:p>
                    <w:p w:rsidR="001312BD" w:rsidRPr="002C257E" w:rsidRDefault="001312BD" w:rsidP="001312BD">
                      <w:pPr>
                        <w:pStyle w:val="Grundtext"/>
                      </w:pPr>
                    </w:p>
                    <w:p w:rsidR="001312BD" w:rsidRDefault="001312BD" w:rsidP="001312BD">
                      <w:pPr>
                        <w:pStyle w:val="UntertitelWWZ"/>
                        <w:jc w:val="center"/>
                      </w:pPr>
                      <w:r>
                        <w:t>Obligatorische Kapitel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933DC" w:rsidRPr="00680A64">
        <w:rPr>
          <w:noProof/>
        </w:rPr>
        <w:drawing>
          <wp:anchor distT="0" distB="0" distL="114300" distR="114300" simplePos="0" relativeHeight="251712000" behindDoc="0" locked="0" layoutInCell="1" allowOverlap="1" wp14:anchorId="2290FE2C" wp14:editId="2F739402">
            <wp:simplePos x="0" y="0"/>
            <wp:positionH relativeFrom="margin">
              <wp:posOffset>4714875</wp:posOffset>
            </wp:positionH>
            <wp:positionV relativeFrom="margin">
              <wp:posOffset>5808345</wp:posOffset>
            </wp:positionV>
            <wp:extent cx="1932305" cy="188976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1312BD" w:rsidRPr="00680A64" w:rsidRDefault="001312BD" w:rsidP="001312BD"/>
    <w:p w:rsidR="00A91C6B" w:rsidRPr="00680A64" w:rsidRDefault="001312BD" w:rsidP="00A91C6B">
      <w:pPr>
        <w:pStyle w:val="berschrift1"/>
      </w:pPr>
      <w:r w:rsidRPr="00680A64">
        <w:br w:type="page"/>
      </w:r>
      <w:bookmarkStart w:id="35" w:name="_Toc506302594"/>
      <w:r w:rsidR="00A91C6B" w:rsidRPr="00680A64">
        <w:lastRenderedPageBreak/>
        <w:t>Aufgabestellung</w:t>
      </w:r>
      <w:bookmarkEnd w:id="35"/>
    </w:p>
    <w:p w:rsidR="00A15433" w:rsidRPr="00680A64" w:rsidRDefault="00A15433" w:rsidP="00706786">
      <w:pPr>
        <w:pStyle w:val="Grundtext"/>
      </w:pPr>
      <w:r w:rsidRPr="00680A64">
        <w:br w:type="page"/>
      </w:r>
    </w:p>
    <w:p w:rsidR="00F72639" w:rsidRPr="00680A64" w:rsidRDefault="00A91C6B" w:rsidP="00F72639">
      <w:pPr>
        <w:pStyle w:val="berschrift1"/>
        <w:sectPr w:rsidR="00F72639" w:rsidRPr="00680A64" w:rsidSect="006C2173">
          <w:headerReference w:type="default" r:id="rId19"/>
          <w:footerReference w:type="default" r:id="rId20"/>
          <w:headerReference w:type="first" r:id="rId21"/>
          <w:pgSz w:w="11906" w:h="16838" w:code="9"/>
          <w:pgMar w:top="1702" w:right="1417" w:bottom="1134" w:left="1417" w:header="624" w:footer="765" w:gutter="0"/>
          <w:cols w:space="720"/>
          <w:titlePg/>
          <w:docGrid w:linePitch="299"/>
        </w:sectPr>
      </w:pPr>
      <w:bookmarkStart w:id="36" w:name="_Toc506302595"/>
      <w:r w:rsidRPr="00680A64">
        <w:lastRenderedPageBreak/>
        <w:t>Projektorganisatio</w:t>
      </w:r>
      <w:r w:rsidR="00A15433" w:rsidRPr="00680A64">
        <w:t>n</w:t>
      </w:r>
      <w:bookmarkEnd w:id="36"/>
    </w:p>
    <w:p w:rsidR="00A91C6B" w:rsidRPr="00680A64" w:rsidRDefault="00A91C6B" w:rsidP="00A91C6B">
      <w:pPr>
        <w:pStyle w:val="berschrift1"/>
      </w:pPr>
      <w:bookmarkStart w:id="37" w:name="_Toc506302596"/>
      <w:r w:rsidRPr="00680A64">
        <w:lastRenderedPageBreak/>
        <w:t>Zeitplan</w:t>
      </w:r>
      <w:bookmarkEnd w:id="37"/>
    </w:p>
    <w:p w:rsidR="001D6DF6" w:rsidRPr="00680A64" w:rsidRDefault="001D6DF6" w:rsidP="001D6DF6">
      <w:pPr>
        <w:pStyle w:val="Grundtext"/>
      </w:pPr>
    </w:p>
    <w:p w:rsidR="00A15433" w:rsidRPr="00680A64" w:rsidRDefault="00A15433" w:rsidP="00A15433">
      <w:pPr>
        <w:pStyle w:val="Grundtext"/>
      </w:pPr>
    </w:p>
    <w:p w:rsidR="00F72639" w:rsidRPr="00680A64" w:rsidRDefault="00F72639" w:rsidP="00A15433">
      <w:pPr>
        <w:pStyle w:val="Grundtext"/>
        <w:sectPr w:rsidR="00F72639" w:rsidRPr="00680A64" w:rsidSect="00BB1D69">
          <w:pgSz w:w="16838" w:h="11906" w:orient="landscape" w:code="9"/>
          <w:pgMar w:top="1560" w:right="1134" w:bottom="1417" w:left="1417" w:header="624" w:footer="765" w:gutter="0"/>
          <w:cols w:space="720"/>
          <w:docGrid w:linePitch="299"/>
        </w:sectPr>
      </w:pPr>
    </w:p>
    <w:p w:rsidR="005A420A" w:rsidRPr="00680A64" w:rsidRDefault="005A420A" w:rsidP="005A420A">
      <w:pPr>
        <w:pStyle w:val="berschrift2"/>
      </w:pPr>
      <w:bookmarkStart w:id="38" w:name="_Toc506302597"/>
      <w:r w:rsidRPr="00680A64">
        <w:lastRenderedPageBreak/>
        <w:t>Vereinfachte Darstellung Soll-Planung</w:t>
      </w:r>
      <w:bookmarkEnd w:id="38"/>
    </w:p>
    <w:p w:rsidR="005A420A" w:rsidRPr="00680A64" w:rsidRDefault="005A420A" w:rsidP="005A420A">
      <w:pPr>
        <w:pStyle w:val="Grundtext"/>
      </w:pPr>
    </w:p>
    <w:tbl>
      <w:tblPr>
        <w:tblStyle w:val="EinfacheTabelle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8"/>
        <w:gridCol w:w="1134"/>
        <w:gridCol w:w="1276"/>
        <w:gridCol w:w="740"/>
      </w:tblGrid>
      <w:tr w:rsidR="005A420A" w:rsidRPr="00680A64" w:rsidTr="00385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  <w:tcBorders>
              <w:right w:val="single" w:sz="4" w:space="0" w:color="auto"/>
            </w:tcBorders>
          </w:tcPr>
          <w:p w:rsidR="005A420A" w:rsidRPr="00680A64" w:rsidRDefault="005A420A" w:rsidP="005A420A">
            <w:pPr>
              <w:pStyle w:val="Grundtext"/>
            </w:pPr>
          </w:p>
        </w:tc>
        <w:tc>
          <w:tcPr>
            <w:tcW w:w="55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420A" w:rsidRPr="00680A64" w:rsidRDefault="005A420A" w:rsidP="003851B1">
            <w:pPr>
              <w:pStyle w:val="Grund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0A64">
              <w:t>Arbeitspaket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420A" w:rsidRPr="00680A64" w:rsidRDefault="005A420A" w:rsidP="003851B1">
            <w:pPr>
              <w:pStyle w:val="Grund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0A64">
              <w:t>Soll*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420A" w:rsidRPr="00680A64" w:rsidRDefault="005A420A" w:rsidP="003851B1">
            <w:pPr>
              <w:pStyle w:val="Grund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0A64">
              <w:t>Puffer*</w:t>
            </w: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420A" w:rsidRPr="00680A64" w:rsidRDefault="005A420A" w:rsidP="003851B1">
            <w:pPr>
              <w:pStyle w:val="Grund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0A64">
              <w:t>Ist</w:t>
            </w:r>
          </w:p>
        </w:tc>
      </w:tr>
      <w:tr w:rsidR="005A420A" w:rsidRPr="00680A64" w:rsidTr="0038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5A420A" w:rsidRPr="00680A64" w:rsidRDefault="005A420A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005AA0"/>
            <w:vAlign w:val="center"/>
          </w:tcPr>
          <w:p w:rsidR="005A420A" w:rsidRPr="00680A64" w:rsidRDefault="003851B1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0A64">
              <w:rPr>
                <w:b/>
                <w:color w:val="FFFFFF" w:themeColor="background1"/>
              </w:rPr>
              <w:t>Übergruppe z.b. Vorbereitung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20A" w:rsidRPr="00680A64" w:rsidTr="00385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5A420A" w:rsidRPr="00680A64" w:rsidRDefault="003851B1" w:rsidP="005A420A">
            <w:pPr>
              <w:pStyle w:val="Grundtext"/>
            </w:pPr>
            <w:r w:rsidRPr="00680A64">
              <w:t>1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4">
              <w:t>Arbeitspaket 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3851B1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4">
              <w:t>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420A" w:rsidRPr="00680A64" w:rsidTr="0038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5A420A" w:rsidRPr="00680A64" w:rsidRDefault="003851B1" w:rsidP="005A420A">
            <w:pPr>
              <w:pStyle w:val="Grundtext"/>
            </w:pPr>
            <w:r w:rsidRPr="00680A64">
              <w:t>2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3851B1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4">
              <w:t>Arbeitspaket 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3851B1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0A64">
              <w:t>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20A" w:rsidRPr="00680A64" w:rsidTr="00385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5A420A" w:rsidRPr="00680A64" w:rsidRDefault="003851B1" w:rsidP="005A420A">
            <w:pPr>
              <w:pStyle w:val="Grundtext"/>
            </w:pPr>
            <w:r w:rsidRPr="00680A64">
              <w:t>3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3851B1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4">
              <w:t>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3851B1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4">
              <w:t>1</w:t>
            </w: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01A3" w:rsidRPr="00680A64" w:rsidTr="001D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5A420A" w:rsidRPr="00680A64" w:rsidRDefault="005A420A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C6" w:themeFill="accent6" w:themeFillTint="99"/>
            <w:vAlign w:val="center"/>
          </w:tcPr>
          <w:p w:rsidR="005A420A" w:rsidRPr="00680A64" w:rsidRDefault="003851B1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0A64">
              <w:rPr>
                <w:b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C6" w:themeFill="accent6" w:themeFillTint="99"/>
            <w:vAlign w:val="center"/>
          </w:tcPr>
          <w:p w:rsidR="005A420A" w:rsidRPr="00680A64" w:rsidRDefault="003851B1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0A64">
              <w:rPr>
                <w:b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C6" w:themeFill="accent6" w:themeFillTint="99"/>
            <w:vAlign w:val="center"/>
          </w:tcPr>
          <w:p w:rsidR="005A420A" w:rsidRPr="00680A64" w:rsidRDefault="005A420A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51B1" w:rsidRPr="00680A64" w:rsidTr="00385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3851B1" w:rsidRPr="00680A64" w:rsidRDefault="003851B1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005AA0"/>
            <w:vAlign w:val="center"/>
          </w:tcPr>
          <w:p w:rsidR="003851B1" w:rsidRPr="00680A6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0A64">
              <w:rPr>
                <w:b/>
                <w:color w:val="FFFFFF" w:themeColor="background1"/>
              </w:rPr>
              <w:t>Übergruppe z.b. Programmieren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420A" w:rsidRPr="00680A64" w:rsidTr="0038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5A420A" w:rsidRPr="00680A64" w:rsidRDefault="005A420A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420A" w:rsidRPr="00680A64" w:rsidTr="00385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5A420A" w:rsidRPr="00680A64" w:rsidRDefault="005A420A" w:rsidP="005A420A">
            <w:pPr>
              <w:pStyle w:val="Grundtext"/>
            </w:pPr>
            <w:bookmarkStart w:id="39" w:name="_Hlk506299434"/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420A" w:rsidRPr="00680A64" w:rsidRDefault="005A420A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9"/>
      <w:tr w:rsidR="003851B1" w:rsidRPr="00680A64" w:rsidTr="0038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3851B1" w:rsidRPr="00680A64" w:rsidRDefault="003851B1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51B1" w:rsidRPr="00680A64" w:rsidTr="003851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3851B1" w:rsidRPr="00680A64" w:rsidRDefault="003851B1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51B1" w:rsidRPr="00680A64" w:rsidTr="0038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3851B1" w:rsidRPr="00680A64" w:rsidRDefault="003851B1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5A420A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C6" w:themeFill="accent6" w:themeFillTint="99"/>
            <w:vAlign w:val="center"/>
          </w:tcPr>
          <w:p w:rsidR="003851B1" w:rsidRPr="00680A64" w:rsidRDefault="003851B1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C6" w:themeFill="accent6" w:themeFillTint="99"/>
            <w:vAlign w:val="center"/>
          </w:tcPr>
          <w:p w:rsidR="003851B1" w:rsidRPr="00680A64" w:rsidRDefault="003851B1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C6" w:themeFill="accent6" w:themeFillTint="99"/>
            <w:vAlign w:val="center"/>
          </w:tcPr>
          <w:p w:rsidR="003851B1" w:rsidRPr="00680A64" w:rsidRDefault="003851B1" w:rsidP="003851B1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51B1" w:rsidRPr="00680A64" w:rsidTr="001D01A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3851B1" w:rsidRPr="00680A64" w:rsidRDefault="003851B1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5A420A">
            <w:pPr>
              <w:pStyle w:val="Grun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3851B1">
            <w:pPr>
              <w:pStyle w:val="Grund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851B1" w:rsidRPr="00680A64" w:rsidTr="00385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auto"/>
          </w:tcPr>
          <w:p w:rsidR="003851B1" w:rsidRPr="00680A64" w:rsidRDefault="003851B1" w:rsidP="005A420A">
            <w:pPr>
              <w:pStyle w:val="Grundtext"/>
            </w:pP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3851B1">
            <w:pPr>
              <w:pStyle w:val="Grun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0A64">
              <w:rPr>
                <w:b/>
              </w:rPr>
              <w:t>TOTAL: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1D01A3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0A64">
              <w:rPr>
                <w:b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1D01A3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0A64">
              <w:rPr>
                <w:b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B1" w:rsidRPr="00680A64" w:rsidRDefault="003851B1" w:rsidP="001D01A3">
            <w:pPr>
              <w:pStyle w:val="Grund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A420A" w:rsidRPr="00680A64" w:rsidRDefault="005A420A" w:rsidP="005A420A">
      <w:pPr>
        <w:pStyle w:val="Grundtext"/>
      </w:pPr>
    </w:p>
    <w:p w:rsidR="005A420A" w:rsidRPr="00680A64" w:rsidRDefault="001D01A3" w:rsidP="005A420A">
      <w:pPr>
        <w:pStyle w:val="Grundtext"/>
        <w:rPr>
          <w:rFonts w:eastAsiaTheme="majorEastAsia"/>
          <w:sz w:val="36"/>
          <w:szCs w:val="32"/>
        </w:rPr>
      </w:pPr>
      <w:r w:rsidRPr="00680A64">
        <w:t>*Angaben in Stunden</w:t>
      </w:r>
      <w:r w:rsidR="005A420A" w:rsidRPr="00680A64">
        <w:br w:type="page"/>
      </w:r>
    </w:p>
    <w:p w:rsidR="00F72639" w:rsidRPr="00680A64" w:rsidRDefault="00A91C6B" w:rsidP="00A91C6B">
      <w:pPr>
        <w:pStyle w:val="berschrift1"/>
      </w:pPr>
      <w:bookmarkStart w:id="40" w:name="_Toc506302598"/>
      <w:r w:rsidRPr="00680A64">
        <w:lastRenderedPageBreak/>
        <w:t>Arbeitsjournal</w:t>
      </w:r>
      <w:bookmarkEnd w:id="40"/>
    </w:p>
    <w:p w:rsidR="00BB1D69" w:rsidRPr="00680A64" w:rsidRDefault="00AF3B89" w:rsidP="00F72639">
      <w:pPr>
        <w:spacing w:line="240" w:lineRule="auto"/>
      </w:pPr>
      <w:r w:rsidRPr="00680A6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23B9D" w:rsidRPr="00680A64" w:rsidRDefault="00E23B9D" w:rsidP="00AF3B89">
      <w:pPr>
        <w:pStyle w:val="Grundtext"/>
        <w:ind w:left="3545" w:firstLine="709"/>
        <w:rPr>
          <w:b/>
        </w:rPr>
      </w:pPr>
      <w:r w:rsidRPr="00680A64">
        <w:rPr>
          <w:rFonts w:eastAsiaTheme="majorEastAsia"/>
          <w:b/>
        </w:rPr>
        <w:t>Legende:</w:t>
      </w:r>
    </w:p>
    <w:tbl>
      <w:tblPr>
        <w:tblStyle w:val="Tabellenraster"/>
        <w:tblW w:w="5245" w:type="dxa"/>
        <w:tblInd w:w="4361" w:type="dxa"/>
        <w:tblLook w:val="04A0" w:firstRow="1" w:lastRow="0" w:firstColumn="1" w:lastColumn="0" w:noHBand="0" w:noVBand="1"/>
      </w:tblPr>
      <w:tblGrid>
        <w:gridCol w:w="1133"/>
        <w:gridCol w:w="4112"/>
      </w:tblGrid>
      <w:tr w:rsidR="00BB1D69" w:rsidRPr="00680A64" w:rsidTr="00AF3B89">
        <w:tc>
          <w:tcPr>
            <w:tcW w:w="1133" w:type="dxa"/>
            <w:shd w:val="clear" w:color="auto" w:fill="CCFF66"/>
          </w:tcPr>
          <w:p w:rsidR="00BB1D69" w:rsidRPr="00680A64" w:rsidRDefault="00BB1D69" w:rsidP="00F72639">
            <w:pPr>
              <w:spacing w:line="240" w:lineRule="auto"/>
            </w:pPr>
          </w:p>
        </w:tc>
        <w:tc>
          <w:tcPr>
            <w:tcW w:w="4112" w:type="dxa"/>
            <w:shd w:val="clear" w:color="auto" w:fill="auto"/>
          </w:tcPr>
          <w:p w:rsidR="00BB1D69" w:rsidRPr="00680A64" w:rsidRDefault="00AF3B89" w:rsidP="00F72639">
            <w:pPr>
              <w:spacing w:line="240" w:lineRule="auto"/>
            </w:pPr>
            <w:r w:rsidRPr="00680A64">
              <w:t>An Arbeitspakt gearbeitet und beendet</w:t>
            </w:r>
          </w:p>
        </w:tc>
      </w:tr>
      <w:tr w:rsidR="00BB1D69" w:rsidRPr="00680A64" w:rsidTr="00AF3B89">
        <w:tc>
          <w:tcPr>
            <w:tcW w:w="1133" w:type="dxa"/>
            <w:shd w:val="clear" w:color="auto" w:fill="FF9966"/>
          </w:tcPr>
          <w:p w:rsidR="00BB1D69" w:rsidRPr="00680A64" w:rsidRDefault="00BB1D69" w:rsidP="00F72639">
            <w:pPr>
              <w:spacing w:line="240" w:lineRule="auto"/>
            </w:pPr>
          </w:p>
        </w:tc>
        <w:tc>
          <w:tcPr>
            <w:tcW w:w="4112" w:type="dxa"/>
          </w:tcPr>
          <w:p w:rsidR="00BB1D69" w:rsidRPr="00680A64" w:rsidRDefault="00AF3B89" w:rsidP="00F72639">
            <w:pPr>
              <w:spacing w:line="240" w:lineRule="auto"/>
            </w:pPr>
            <w:r w:rsidRPr="00680A64">
              <w:t>Nicht an diesem Arbeitspaket gearbeitet</w:t>
            </w:r>
          </w:p>
        </w:tc>
      </w:tr>
      <w:tr w:rsidR="00AF3B89" w:rsidRPr="00680A64" w:rsidTr="00AF3B89">
        <w:tc>
          <w:tcPr>
            <w:tcW w:w="1133" w:type="dxa"/>
            <w:shd w:val="clear" w:color="auto" w:fill="FFFF99"/>
          </w:tcPr>
          <w:p w:rsidR="00AF3B89" w:rsidRPr="00680A64" w:rsidRDefault="00AF3B89" w:rsidP="00F72639">
            <w:pPr>
              <w:spacing w:line="240" w:lineRule="auto"/>
            </w:pPr>
          </w:p>
        </w:tc>
        <w:tc>
          <w:tcPr>
            <w:tcW w:w="4112" w:type="dxa"/>
          </w:tcPr>
          <w:p w:rsidR="00AF3B89" w:rsidRPr="00680A64" w:rsidRDefault="00AF3B89" w:rsidP="00F72639">
            <w:pPr>
              <w:spacing w:line="240" w:lineRule="auto"/>
            </w:pPr>
            <w:r w:rsidRPr="00680A64">
              <w:t>Arbeit an nicht geplantem Arbeitspaket</w:t>
            </w:r>
          </w:p>
        </w:tc>
      </w:tr>
    </w:tbl>
    <w:p w:rsidR="00BB1D69" w:rsidRPr="00680A64" w:rsidRDefault="00BB1D69" w:rsidP="00F72639">
      <w:pPr>
        <w:spacing w:line="240" w:lineRule="auto"/>
      </w:pPr>
    </w:p>
    <w:p w:rsidR="00E23B9D" w:rsidRPr="00680A64" w:rsidRDefault="00E23B9D" w:rsidP="00F72639">
      <w:pPr>
        <w:spacing w:line="240" w:lineRule="auto"/>
      </w:pPr>
    </w:p>
    <w:tbl>
      <w:tblPr>
        <w:tblStyle w:val="Listentabelle7farbigAkzent3"/>
        <w:tblW w:w="9606" w:type="dxa"/>
        <w:tblLook w:val="04E0" w:firstRow="1" w:lastRow="1" w:firstColumn="1" w:lastColumn="0" w:noHBand="0" w:noVBand="1"/>
      </w:tblPr>
      <w:tblGrid>
        <w:gridCol w:w="8188"/>
        <w:gridCol w:w="709"/>
        <w:gridCol w:w="709"/>
      </w:tblGrid>
      <w:tr w:rsidR="00AF3B89" w:rsidRPr="00680A64" w:rsidTr="00AF3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8" w:type="dxa"/>
            <w:tcBorders>
              <w:bottom w:val="single" w:sz="4" w:space="0" w:color="auto"/>
              <w:right w:val="single" w:sz="4" w:space="0" w:color="auto"/>
            </w:tcBorders>
          </w:tcPr>
          <w:p w:rsidR="00AF3B89" w:rsidRPr="00680A64" w:rsidRDefault="00AF3B89" w:rsidP="00BB1D69">
            <w:pPr>
              <w:spacing w:line="240" w:lineRule="auto"/>
              <w:jc w:val="left"/>
              <w:rPr>
                <w:b/>
                <w:i w:val="0"/>
              </w:rPr>
            </w:pPr>
            <w:bookmarkStart w:id="41" w:name="_Hlk506299009"/>
            <w:r w:rsidRPr="00680A64">
              <w:rPr>
                <w:b/>
                <w:i w:val="0"/>
                <w:color w:val="005AA0"/>
              </w:rPr>
              <w:t>Montag, xx. April 2018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B89" w:rsidRPr="00680A64" w:rsidRDefault="00AF3B89" w:rsidP="00F726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005AA0"/>
              </w:rPr>
            </w:pPr>
            <w:r w:rsidRPr="00680A64">
              <w:rPr>
                <w:b/>
                <w:i w:val="0"/>
                <w:color w:val="005AA0"/>
              </w:rPr>
              <w:t>Soll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</w:tcPr>
          <w:p w:rsidR="00AF3B89" w:rsidRPr="00680A64" w:rsidRDefault="00AF3B89" w:rsidP="00F726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color w:val="005AA0"/>
              </w:rPr>
            </w:pPr>
            <w:r w:rsidRPr="00680A64">
              <w:rPr>
                <w:b/>
                <w:i w:val="0"/>
                <w:color w:val="005AA0"/>
              </w:rPr>
              <w:t>Ist</w:t>
            </w:r>
          </w:p>
        </w:tc>
      </w:tr>
      <w:tr w:rsidR="00AF3B89" w:rsidRPr="00680A64" w:rsidTr="00AF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  <w:tcBorders>
              <w:top w:val="single" w:sz="4" w:space="0" w:color="auto"/>
              <w:right w:val="single" w:sz="4" w:space="0" w:color="auto"/>
            </w:tcBorders>
          </w:tcPr>
          <w:p w:rsidR="00AF3B89" w:rsidRPr="00680A64" w:rsidRDefault="00AF3B89" w:rsidP="0041714D">
            <w:pPr>
              <w:pStyle w:val="Grundtext"/>
              <w:numPr>
                <w:ilvl w:val="0"/>
                <w:numId w:val="13"/>
              </w:numPr>
              <w:ind w:left="284" w:hanging="426"/>
              <w:jc w:val="left"/>
              <w:rPr>
                <w:b/>
                <w:i w:val="0"/>
                <w:color w:val="auto"/>
              </w:rPr>
            </w:pPr>
            <w:r w:rsidRPr="00680A64">
              <w:rPr>
                <w:b/>
                <w:i w:val="0"/>
                <w:color w:val="auto"/>
              </w:rPr>
              <w:t>Arbeitspaket abc</w:t>
            </w:r>
          </w:p>
          <w:p w:rsidR="00AF3B89" w:rsidRPr="00680A64" w:rsidRDefault="00AF3B89" w:rsidP="00AF3B89">
            <w:pPr>
              <w:pStyle w:val="Grundtext"/>
              <w:ind w:left="284"/>
              <w:jc w:val="left"/>
              <w:rPr>
                <w:i w:val="0"/>
                <w:color w:val="auto"/>
              </w:rPr>
            </w:pPr>
            <w:r w:rsidRPr="00680A64">
              <w:rPr>
                <w:i w:val="0"/>
                <w:color w:val="auto"/>
              </w:rPr>
              <w:t>Kurze Beschreibung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3B89" w:rsidRPr="00680A64" w:rsidRDefault="00AF3B89" w:rsidP="00F726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3B89" w:rsidRPr="00680A64" w:rsidRDefault="00AF3B89" w:rsidP="00F726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B89" w:rsidRPr="00680A64" w:rsidTr="00AF3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  <w:tcBorders>
              <w:right w:val="single" w:sz="4" w:space="0" w:color="auto"/>
            </w:tcBorders>
          </w:tcPr>
          <w:p w:rsidR="00AF3B89" w:rsidRPr="00680A64" w:rsidRDefault="00AF3B89" w:rsidP="0041714D">
            <w:pPr>
              <w:pStyle w:val="Grundtext"/>
              <w:numPr>
                <w:ilvl w:val="0"/>
                <w:numId w:val="13"/>
              </w:numPr>
              <w:ind w:left="284" w:hanging="426"/>
              <w:jc w:val="left"/>
              <w:rPr>
                <w:b/>
                <w:i w:val="0"/>
                <w:color w:val="auto"/>
              </w:rPr>
            </w:pPr>
            <w:r w:rsidRPr="00680A64">
              <w:rPr>
                <w:b/>
                <w:i w:val="0"/>
                <w:color w:val="auto"/>
              </w:rPr>
              <w:t>Arbeitspaket nop</w:t>
            </w:r>
          </w:p>
          <w:p w:rsidR="00AF3B89" w:rsidRPr="00680A64" w:rsidRDefault="00AF3B89" w:rsidP="00E23B9D">
            <w:pPr>
              <w:pStyle w:val="Grundtext"/>
              <w:ind w:left="284"/>
              <w:jc w:val="left"/>
              <w:rPr>
                <w:b/>
                <w:i w:val="0"/>
                <w:color w:val="auto"/>
              </w:rPr>
            </w:pPr>
            <w:r w:rsidRPr="00680A64">
              <w:rPr>
                <w:i w:val="0"/>
                <w:color w:val="auto"/>
              </w:rPr>
              <w:t>Kurze Beschreibung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3B89" w:rsidRPr="00680A64" w:rsidRDefault="00AF3B89" w:rsidP="00F72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3B89" w:rsidRPr="00680A64" w:rsidRDefault="00AF3B89" w:rsidP="00F726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B89" w:rsidRPr="00680A64" w:rsidTr="00AF3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  <w:tcBorders>
              <w:bottom w:val="single" w:sz="4" w:space="0" w:color="auto"/>
              <w:right w:val="single" w:sz="4" w:space="0" w:color="auto"/>
            </w:tcBorders>
          </w:tcPr>
          <w:p w:rsidR="00AF3B89" w:rsidRPr="00680A64" w:rsidRDefault="00AF3B89" w:rsidP="0041714D">
            <w:pPr>
              <w:pStyle w:val="Grundtext"/>
              <w:numPr>
                <w:ilvl w:val="0"/>
                <w:numId w:val="13"/>
              </w:numPr>
              <w:ind w:left="284" w:hanging="426"/>
              <w:jc w:val="left"/>
              <w:rPr>
                <w:b/>
                <w:i w:val="0"/>
                <w:color w:val="auto"/>
              </w:rPr>
            </w:pPr>
            <w:r w:rsidRPr="00680A64">
              <w:rPr>
                <w:b/>
                <w:i w:val="0"/>
                <w:color w:val="auto"/>
              </w:rPr>
              <w:t>Arbeitspaket xyz</w:t>
            </w:r>
          </w:p>
          <w:p w:rsidR="00AF3B89" w:rsidRPr="00680A64" w:rsidRDefault="00AF3B89" w:rsidP="00E23B9D">
            <w:pPr>
              <w:pStyle w:val="Grundtext"/>
              <w:ind w:left="284"/>
              <w:jc w:val="left"/>
              <w:rPr>
                <w:b/>
                <w:i w:val="0"/>
                <w:color w:val="auto"/>
              </w:rPr>
            </w:pPr>
            <w:r w:rsidRPr="00680A64">
              <w:rPr>
                <w:i w:val="0"/>
                <w:color w:val="auto"/>
              </w:rPr>
              <w:t>Kurze Beschreibung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B89" w:rsidRPr="00680A64" w:rsidRDefault="00AF3B89" w:rsidP="00F726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B89" w:rsidRPr="00680A64" w:rsidRDefault="00AF3B89" w:rsidP="00F726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3B89" w:rsidRPr="00680A64" w:rsidTr="00AF3B8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188" w:type="dxa"/>
            <w:tcBorders>
              <w:top w:val="single" w:sz="4" w:space="0" w:color="auto"/>
              <w:right w:val="single" w:sz="4" w:space="0" w:color="auto"/>
            </w:tcBorders>
          </w:tcPr>
          <w:p w:rsidR="00AF3B89" w:rsidRPr="00680A64" w:rsidRDefault="00AF3B89" w:rsidP="00F72639">
            <w:pPr>
              <w:spacing w:line="240" w:lineRule="auto"/>
              <w:rPr>
                <w:b/>
                <w:i w:val="0"/>
              </w:rPr>
            </w:pPr>
            <w:r w:rsidRPr="00680A64">
              <w:rPr>
                <w:b/>
                <w:i w:val="0"/>
                <w:color w:val="005AA0"/>
              </w:rPr>
              <w:t>Total: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B89" w:rsidRPr="00680A64" w:rsidRDefault="00AF3B89" w:rsidP="00F72639">
            <w:pPr>
              <w:spacing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B89" w:rsidRPr="00680A64" w:rsidRDefault="00AF3B89" w:rsidP="00F72639">
            <w:pPr>
              <w:spacing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41"/>
    </w:tbl>
    <w:p w:rsidR="00A91C6B" w:rsidRPr="00680A64" w:rsidRDefault="00F72639" w:rsidP="00F72639">
      <w:pPr>
        <w:spacing w:line="240" w:lineRule="auto"/>
        <w:rPr>
          <w:rFonts w:eastAsiaTheme="majorEastAsia" w:cs="Arial"/>
          <w:bCs/>
          <w:color w:val="005AA0"/>
          <w:sz w:val="36"/>
          <w:szCs w:val="32"/>
        </w:rPr>
      </w:pPr>
      <w:r w:rsidRPr="00680A64">
        <w:br w:type="page"/>
      </w:r>
    </w:p>
    <w:p w:rsidR="0059004B" w:rsidRPr="00680A64" w:rsidRDefault="00A91C6B" w:rsidP="00A91C6B">
      <w:pPr>
        <w:pStyle w:val="berschrift1"/>
      </w:pPr>
      <w:bookmarkStart w:id="42" w:name="_Toc506302599"/>
      <w:r w:rsidRPr="00680A64">
        <w:lastRenderedPageBreak/>
        <w:t>Gesprächsprotokolle</w:t>
      </w:r>
      <w:bookmarkEnd w:id="42"/>
    </w:p>
    <w:p w:rsidR="0059004B" w:rsidRPr="00680A64" w:rsidRDefault="0059004B" w:rsidP="0059004B">
      <w:pPr>
        <w:pStyle w:val="Grundtext"/>
      </w:pPr>
    </w:p>
    <w:p w:rsidR="0059004B" w:rsidRPr="00680A64" w:rsidRDefault="001D6DF6" w:rsidP="001D6DF6">
      <w:pPr>
        <w:pStyle w:val="berschrift2"/>
      </w:pPr>
      <w:bookmarkStart w:id="43" w:name="_Toc506302600"/>
      <w:r w:rsidRPr="00680A64">
        <w:t>Vorlage Gesprächsprotokoll (z.b. für Zwischengespräch)</w:t>
      </w:r>
      <w:bookmarkEnd w:id="43"/>
    </w:p>
    <w:p w:rsidR="00D2495E" w:rsidRPr="00680A64" w:rsidRDefault="00D2495E" w:rsidP="00D2495E">
      <w:pPr>
        <w:pStyle w:val="Grundtext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118"/>
        <w:gridCol w:w="1218"/>
        <w:gridCol w:w="3089"/>
      </w:tblGrid>
      <w:tr w:rsidR="00D2495E" w:rsidRPr="00680A64" w:rsidTr="00D2495E">
        <w:tc>
          <w:tcPr>
            <w:tcW w:w="8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5E" w:rsidRPr="00680A64" w:rsidRDefault="00D2495E" w:rsidP="0059004B">
            <w:pPr>
              <w:pStyle w:val="Grundtext"/>
            </w:pPr>
            <w:r w:rsidRPr="00680A64">
              <w:t>Gesprächsprotokoll xyz</w:t>
            </w:r>
          </w:p>
        </w:tc>
      </w:tr>
      <w:tr w:rsidR="00D2495E" w:rsidRPr="00680A64" w:rsidTr="00D2495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495E" w:rsidRPr="00680A64" w:rsidRDefault="00D2495E" w:rsidP="0059004B">
            <w:pPr>
              <w:pStyle w:val="Grundtext"/>
            </w:pPr>
            <w:r w:rsidRPr="00680A64">
              <w:t>Datum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5E" w:rsidRPr="00680A64" w:rsidRDefault="00D2495E" w:rsidP="0059004B">
            <w:pPr>
              <w:pStyle w:val="Grundtext"/>
            </w:pPr>
            <w:r w:rsidRPr="00680A64">
              <w:t>xx.xx.xxxx</w:t>
            </w:r>
          </w:p>
        </w:tc>
        <w:tc>
          <w:tcPr>
            <w:tcW w:w="12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495E" w:rsidRPr="00680A64" w:rsidRDefault="00D2495E" w:rsidP="0059004B">
            <w:pPr>
              <w:pStyle w:val="Grundtext"/>
            </w:pPr>
            <w:r w:rsidRPr="00680A64">
              <w:t>Teilnehmer:</w:t>
            </w:r>
          </w:p>
        </w:tc>
        <w:tc>
          <w:tcPr>
            <w:tcW w:w="30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5E" w:rsidRPr="00680A64" w:rsidRDefault="00D2495E" w:rsidP="00D2495E">
            <w:pPr>
              <w:pStyle w:val="Grundtext"/>
              <w:numPr>
                <w:ilvl w:val="0"/>
                <w:numId w:val="10"/>
              </w:numPr>
            </w:pPr>
            <w:r w:rsidRPr="00680A64">
              <w:t>Xyz</w:t>
            </w:r>
          </w:p>
          <w:p w:rsidR="00D2495E" w:rsidRPr="00680A64" w:rsidRDefault="00D2495E" w:rsidP="00D2495E">
            <w:pPr>
              <w:pStyle w:val="Grundtext"/>
              <w:numPr>
                <w:ilvl w:val="0"/>
                <w:numId w:val="10"/>
              </w:numPr>
            </w:pPr>
            <w:r w:rsidRPr="00680A64">
              <w:t>Xyz</w:t>
            </w:r>
          </w:p>
          <w:p w:rsidR="00D2495E" w:rsidRPr="00680A64" w:rsidRDefault="00D2495E" w:rsidP="00D2495E">
            <w:pPr>
              <w:pStyle w:val="Grundtext"/>
              <w:numPr>
                <w:ilvl w:val="0"/>
                <w:numId w:val="10"/>
              </w:numPr>
            </w:pPr>
            <w:r w:rsidRPr="00680A64">
              <w:t>xyz</w:t>
            </w:r>
          </w:p>
        </w:tc>
      </w:tr>
      <w:tr w:rsidR="00D2495E" w:rsidRPr="00680A64" w:rsidTr="00D2495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495E" w:rsidRPr="00680A64" w:rsidRDefault="00D2495E" w:rsidP="0059004B">
            <w:pPr>
              <w:pStyle w:val="Grundtext"/>
            </w:pPr>
            <w:r w:rsidRPr="00680A64">
              <w:t>Zeit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5E" w:rsidRPr="00680A64" w:rsidRDefault="00D2495E" w:rsidP="0059004B">
            <w:pPr>
              <w:pStyle w:val="Grundtext"/>
            </w:pPr>
            <w:r w:rsidRPr="00680A64">
              <w:t>xx.xx Uhr bis xx.xx Uhr</w:t>
            </w:r>
          </w:p>
        </w:tc>
        <w:tc>
          <w:tcPr>
            <w:tcW w:w="121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2495E" w:rsidRPr="00680A64" w:rsidRDefault="00D2495E" w:rsidP="0059004B">
            <w:pPr>
              <w:pStyle w:val="Grundtext"/>
            </w:pPr>
          </w:p>
        </w:tc>
        <w:tc>
          <w:tcPr>
            <w:tcW w:w="30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2495E" w:rsidRPr="00680A64" w:rsidRDefault="00D2495E" w:rsidP="0059004B">
            <w:pPr>
              <w:pStyle w:val="Grundtext"/>
            </w:pPr>
          </w:p>
        </w:tc>
      </w:tr>
      <w:tr w:rsidR="00D2495E" w:rsidRPr="00680A64" w:rsidTr="00D2495E">
        <w:trPr>
          <w:trHeight w:val="98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495E" w:rsidRPr="00680A64" w:rsidRDefault="00D2495E" w:rsidP="0059004B">
            <w:pPr>
              <w:pStyle w:val="Grundtext"/>
            </w:pPr>
            <w:r w:rsidRPr="00680A64">
              <w:t xml:space="preserve">Themen: 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95E" w:rsidRPr="00680A64" w:rsidRDefault="00D2495E" w:rsidP="00D2495E">
            <w:pPr>
              <w:pStyle w:val="Grundtext"/>
              <w:numPr>
                <w:ilvl w:val="0"/>
                <w:numId w:val="11"/>
              </w:numPr>
            </w:pPr>
            <w:r w:rsidRPr="00680A64">
              <w:t>xyz</w:t>
            </w:r>
          </w:p>
          <w:p w:rsidR="00D2495E" w:rsidRPr="00680A64" w:rsidRDefault="00D2495E" w:rsidP="00D2495E">
            <w:pPr>
              <w:pStyle w:val="Grundtext"/>
              <w:numPr>
                <w:ilvl w:val="0"/>
                <w:numId w:val="11"/>
              </w:numPr>
            </w:pPr>
            <w:r w:rsidRPr="00680A64">
              <w:t>xyl</w:t>
            </w:r>
          </w:p>
        </w:tc>
        <w:tc>
          <w:tcPr>
            <w:tcW w:w="121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2495E" w:rsidRPr="00680A64" w:rsidRDefault="00D2495E" w:rsidP="0059004B">
            <w:pPr>
              <w:pStyle w:val="Grundtext"/>
            </w:pPr>
          </w:p>
        </w:tc>
        <w:tc>
          <w:tcPr>
            <w:tcW w:w="30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2495E" w:rsidRPr="00680A64" w:rsidRDefault="00D2495E" w:rsidP="0059004B">
            <w:pPr>
              <w:pStyle w:val="Grundtext"/>
            </w:pPr>
          </w:p>
        </w:tc>
      </w:tr>
    </w:tbl>
    <w:p w:rsidR="001D6DF6" w:rsidRPr="00680A64" w:rsidRDefault="001D6DF6" w:rsidP="0059004B">
      <w:pPr>
        <w:pStyle w:val="Grundtext"/>
      </w:pPr>
    </w:p>
    <w:p w:rsidR="001D6DF6" w:rsidRPr="00680A64" w:rsidRDefault="00D2495E" w:rsidP="00706786">
      <w:pPr>
        <w:pStyle w:val="TextSpeziell"/>
        <w:jc w:val="left"/>
      </w:pPr>
      <w:r w:rsidRPr="00680A64">
        <w:t xml:space="preserve">Gesprächsnotizen: </w:t>
      </w:r>
    </w:p>
    <w:p w:rsidR="008968B9" w:rsidRPr="00680A64" w:rsidRDefault="008968B9" w:rsidP="0059004B">
      <w:pPr>
        <w:pStyle w:val="Grundtext"/>
      </w:pPr>
      <w:r w:rsidRPr="00680A64">
        <w:br w:type="page"/>
      </w:r>
    </w:p>
    <w:p w:rsidR="001312BD" w:rsidRPr="00680A64" w:rsidRDefault="001312BD">
      <w:pPr>
        <w:spacing w:line="240" w:lineRule="auto"/>
      </w:pPr>
    </w:p>
    <w:p w:rsidR="001312BD" w:rsidRPr="00680A64" w:rsidRDefault="001312BD" w:rsidP="001312BD"/>
    <w:p w:rsidR="0082363B" w:rsidRPr="00680A64" w:rsidRDefault="001312BD" w:rsidP="001312BD">
      <w:r w:rsidRPr="00680A64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C24EFA0" wp14:editId="1009B6DA">
                <wp:simplePos x="0" y="0"/>
                <wp:positionH relativeFrom="margin">
                  <wp:posOffset>870585</wp:posOffset>
                </wp:positionH>
                <wp:positionV relativeFrom="margin">
                  <wp:posOffset>2305050</wp:posOffset>
                </wp:positionV>
                <wp:extent cx="4286250" cy="2371725"/>
                <wp:effectExtent l="0" t="0" r="0" b="9525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12BD" w:rsidRPr="002C257E" w:rsidRDefault="00D0451E" w:rsidP="00D0451E">
                            <w:pPr>
                              <w:pStyle w:val="Titel"/>
                              <w:jc w:val="center"/>
                            </w:pPr>
                            <w:bookmarkStart w:id="44" w:name="_Toc506286640"/>
                            <w:bookmarkStart w:id="45" w:name="_Toc506286702"/>
                            <w:bookmarkStart w:id="46" w:name="_Toc506286716"/>
                            <w:bookmarkStart w:id="47" w:name="_Toc506286725"/>
                            <w:bookmarkStart w:id="48" w:name="_Toc506286741"/>
                            <w:bookmarkStart w:id="49" w:name="_Toc506290239"/>
                            <w:bookmarkStart w:id="50" w:name="_Toc506290246"/>
                            <w:bookmarkStart w:id="51" w:name="_Toc506290266"/>
                            <w:bookmarkStart w:id="52" w:name="_Toc506302489"/>
                            <w:bookmarkStart w:id="53" w:name="_Toc506302601"/>
                            <w:r>
                              <w:t>Teil 2</w:t>
                            </w:r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  <w:bookmarkEnd w:id="51"/>
                            <w:bookmarkEnd w:id="52"/>
                            <w:bookmarkEnd w:id="53"/>
                          </w:p>
                          <w:p w:rsidR="001312BD" w:rsidRPr="002C257E" w:rsidRDefault="001312BD" w:rsidP="00D0451E">
                            <w:pPr>
                              <w:pStyle w:val="UntertitelWWZ"/>
                              <w:jc w:val="center"/>
                            </w:pPr>
                          </w:p>
                          <w:p w:rsidR="001312BD" w:rsidRDefault="00D0451E" w:rsidP="00D0451E">
                            <w:pPr>
                              <w:pStyle w:val="UntertitelWWZ"/>
                              <w:jc w:val="center"/>
                            </w:pPr>
                            <w:r>
                              <w:t>Projektdokumentation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4EFA0" id="Textfeld 18" o:spid="_x0000_s1030" type="#_x0000_t202" style="position:absolute;margin-left:68.55pt;margin-top:181.5pt;width:337.5pt;height:186.75pt;z-index:251716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" fillcolor="white [3201]" stroked="f" strokeweight=".5pt">
                <v:textbox>
                  <w:txbxContent>
                    <w:p w:rsidR="001312BD" w:rsidRPr="002C257E" w:rsidRDefault="00D0451E" w:rsidP="00D0451E">
                      <w:pPr>
                        <w:pStyle w:val="Titel"/>
                        <w:jc w:val="center"/>
                      </w:pPr>
                      <w:bookmarkStart w:id="54" w:name="_Toc506286640"/>
                      <w:bookmarkStart w:id="55" w:name="_Toc506286702"/>
                      <w:bookmarkStart w:id="56" w:name="_Toc506286716"/>
                      <w:bookmarkStart w:id="57" w:name="_Toc506286725"/>
                      <w:bookmarkStart w:id="58" w:name="_Toc506286741"/>
                      <w:bookmarkStart w:id="59" w:name="_Toc506290239"/>
                      <w:bookmarkStart w:id="60" w:name="_Toc506290246"/>
                      <w:bookmarkStart w:id="61" w:name="_Toc506290266"/>
                      <w:bookmarkStart w:id="62" w:name="_Toc506302489"/>
                      <w:bookmarkStart w:id="63" w:name="_Toc506302601"/>
                      <w:r>
                        <w:t>Teil 2</w:t>
                      </w:r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  <w:bookmarkEnd w:id="60"/>
                      <w:bookmarkEnd w:id="61"/>
                      <w:bookmarkEnd w:id="62"/>
                      <w:bookmarkEnd w:id="63"/>
                    </w:p>
                    <w:p w:rsidR="001312BD" w:rsidRPr="002C257E" w:rsidRDefault="001312BD" w:rsidP="00D0451E">
                      <w:pPr>
                        <w:pStyle w:val="UntertitelWWZ"/>
                        <w:jc w:val="center"/>
                      </w:pPr>
                    </w:p>
                    <w:p w:rsidR="001312BD" w:rsidRDefault="00D0451E" w:rsidP="00D0451E">
                      <w:pPr>
                        <w:pStyle w:val="UntertitelWWZ"/>
                        <w:jc w:val="center"/>
                      </w:pPr>
                      <w:r>
                        <w:t>Projektdokumentation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80A64">
        <w:rPr>
          <w:noProof/>
        </w:rPr>
        <w:drawing>
          <wp:anchor distT="0" distB="0" distL="114300" distR="114300" simplePos="0" relativeHeight="251715072" behindDoc="0" locked="0" layoutInCell="1" allowOverlap="1" wp14:anchorId="0EC9228F" wp14:editId="553F7940">
            <wp:simplePos x="0" y="0"/>
            <wp:positionH relativeFrom="margin">
              <wp:posOffset>4716780</wp:posOffset>
            </wp:positionH>
            <wp:positionV relativeFrom="margin">
              <wp:posOffset>5807710</wp:posOffset>
            </wp:positionV>
            <wp:extent cx="1933200" cy="1890000"/>
            <wp:effectExtent l="0" t="0" r="0" b="0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200" cy="189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82363B" w:rsidRPr="00680A64" w:rsidRDefault="0082363B" w:rsidP="0082363B"/>
    <w:p w:rsidR="00A91C6B" w:rsidRPr="00680A64" w:rsidRDefault="00A91C6B">
      <w:pPr>
        <w:spacing w:line="240" w:lineRule="auto"/>
      </w:pPr>
      <w:r w:rsidRPr="00680A64">
        <w:br w:type="page"/>
      </w:r>
    </w:p>
    <w:p w:rsidR="00A91C6B" w:rsidRPr="00680A64" w:rsidRDefault="00A91C6B" w:rsidP="00A91C6B">
      <w:pPr>
        <w:pStyle w:val="berschrift1"/>
      </w:pPr>
      <w:bookmarkStart w:id="64" w:name="_Toc506302602"/>
      <w:r w:rsidRPr="00680A64">
        <w:lastRenderedPageBreak/>
        <w:t>Kurzfassung des IPA Berichts (Management Summary)</w:t>
      </w:r>
      <w:bookmarkEnd w:id="64"/>
    </w:p>
    <w:p w:rsidR="00A91C6B" w:rsidRPr="00680A64" w:rsidRDefault="00A91C6B">
      <w:pPr>
        <w:spacing w:line="240" w:lineRule="auto"/>
        <w:rPr>
          <w:rFonts w:eastAsiaTheme="majorEastAsia" w:cs="Arial"/>
          <w:bCs/>
          <w:color w:val="005AA0"/>
          <w:sz w:val="36"/>
          <w:szCs w:val="32"/>
        </w:rPr>
      </w:pPr>
      <w:r w:rsidRPr="00680A64">
        <w:br w:type="page"/>
      </w:r>
    </w:p>
    <w:p w:rsidR="00A91C6B" w:rsidRPr="00680A64" w:rsidRDefault="00A91C6B" w:rsidP="00A91C6B">
      <w:pPr>
        <w:pStyle w:val="berschrift1"/>
      </w:pPr>
      <w:bookmarkStart w:id="65" w:name="_Toc506302603"/>
      <w:r w:rsidRPr="00680A64">
        <w:lastRenderedPageBreak/>
        <w:t>….</w:t>
      </w:r>
      <w:bookmarkEnd w:id="65"/>
    </w:p>
    <w:p w:rsidR="00A91C6B" w:rsidRPr="00680A64" w:rsidRDefault="00A91C6B">
      <w:pPr>
        <w:spacing w:line="240" w:lineRule="auto"/>
        <w:rPr>
          <w:rFonts w:eastAsiaTheme="majorEastAsia" w:cs="Arial"/>
          <w:bCs/>
          <w:color w:val="005AA0"/>
          <w:sz w:val="36"/>
          <w:szCs w:val="32"/>
        </w:rPr>
      </w:pPr>
      <w:r w:rsidRPr="00680A64">
        <w:br w:type="page"/>
      </w:r>
    </w:p>
    <w:p w:rsidR="00A15433" w:rsidRPr="00680A64" w:rsidRDefault="00A15433" w:rsidP="00A91C6B">
      <w:pPr>
        <w:pStyle w:val="berschrift1"/>
      </w:pPr>
      <w:bookmarkStart w:id="66" w:name="_Toc506302604"/>
      <w:r w:rsidRPr="00680A64">
        <w:lastRenderedPageBreak/>
        <w:t>Glossar</w:t>
      </w:r>
      <w:bookmarkEnd w:id="66"/>
    </w:p>
    <w:p w:rsidR="00A15433" w:rsidRPr="00680A64" w:rsidRDefault="00A15433">
      <w:pPr>
        <w:spacing w:line="240" w:lineRule="auto"/>
        <w:rPr>
          <w:rFonts w:eastAsiaTheme="majorEastAsia" w:cs="Arial"/>
          <w:bCs/>
          <w:color w:val="005AA0"/>
          <w:sz w:val="36"/>
          <w:szCs w:val="32"/>
        </w:rPr>
      </w:pPr>
      <w:r w:rsidRPr="00680A64">
        <w:br w:type="page"/>
      </w:r>
    </w:p>
    <w:bookmarkStart w:id="67" w:name="_Toc506302605" w:displacedByCustomXml="next"/>
    <w:sdt>
      <w:sdtPr>
        <w:rPr>
          <w:rFonts w:eastAsia="Times New Roman" w:cs="Times New Roman"/>
          <w:bCs w:val="0"/>
          <w:color w:val="auto"/>
          <w:sz w:val="20"/>
          <w:szCs w:val="20"/>
        </w:rPr>
        <w:id w:val="-1384868723"/>
        <w:docPartObj>
          <w:docPartGallery w:val="Bibliographies"/>
          <w:docPartUnique/>
        </w:docPartObj>
      </w:sdtPr>
      <w:sdtEndPr/>
      <w:sdtContent>
        <w:p w:rsidR="000C1BEF" w:rsidRPr="00680A64" w:rsidRDefault="000C1BEF">
          <w:pPr>
            <w:pStyle w:val="berschrift1"/>
          </w:pPr>
          <w:r w:rsidRPr="00680A64">
            <w:t>Quellenverzeichnis</w:t>
          </w:r>
          <w:bookmarkEnd w:id="67"/>
        </w:p>
        <w:sdt>
          <w:sdtPr>
            <w:id w:val="111145805"/>
            <w:bibliography/>
          </w:sdtPr>
          <w:sdtEndPr/>
          <w:sdtContent>
            <w:p w:rsidR="000C1BEF" w:rsidRPr="00680A64" w:rsidRDefault="000C1BEF">
              <w:r w:rsidRPr="00680A64">
                <w:fldChar w:fldCharType="begin"/>
              </w:r>
              <w:r w:rsidRPr="00680A64">
                <w:instrText>BIBLIOGRAPHY</w:instrText>
              </w:r>
              <w:r w:rsidRPr="00680A64">
                <w:fldChar w:fldCharType="separate"/>
              </w:r>
              <w:r w:rsidRPr="00680A64">
                <w:rPr>
                  <w:b/>
                  <w:bCs/>
                  <w:noProof/>
                </w:rPr>
                <w:t>Im aktuellen Dokument sind keine Quellen vorhanden.</w:t>
              </w:r>
              <w:r w:rsidRPr="00680A64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15433" w:rsidRPr="00680A64" w:rsidRDefault="00A15433">
      <w:pPr>
        <w:spacing w:line="240" w:lineRule="auto"/>
        <w:rPr>
          <w:rFonts w:eastAsiaTheme="majorEastAsia" w:cs="Arial"/>
          <w:bCs/>
          <w:color w:val="005AA0"/>
          <w:sz w:val="36"/>
          <w:szCs w:val="32"/>
        </w:rPr>
      </w:pPr>
      <w:r w:rsidRPr="00680A64">
        <w:br w:type="page"/>
      </w:r>
    </w:p>
    <w:p w:rsidR="000C1BEF" w:rsidRPr="00680A64" w:rsidRDefault="00A15433" w:rsidP="00A91C6B">
      <w:pPr>
        <w:pStyle w:val="berschrift1"/>
      </w:pPr>
      <w:bookmarkStart w:id="68" w:name="_Toc506302606"/>
      <w:r w:rsidRPr="00680A64">
        <w:lastRenderedPageBreak/>
        <w:t>Abbildungsverzeichnis</w:t>
      </w:r>
      <w:bookmarkEnd w:id="68"/>
    </w:p>
    <w:p w:rsidR="000C1BEF" w:rsidRPr="00680A64" w:rsidRDefault="000C1BEF" w:rsidP="000C1BEF">
      <w:pPr>
        <w:pStyle w:val="Grundtext"/>
      </w:pPr>
    </w:p>
    <w:p w:rsidR="0082363B" w:rsidRPr="00680A64" w:rsidRDefault="000C1BEF" w:rsidP="000C1BEF">
      <w:pPr>
        <w:pStyle w:val="Grundtext"/>
      </w:pPr>
      <w:fldSimple w:instr=" TOC \h \z \c &quot;Abbildung&quot; ">
        <w:r w:rsidRPr="00680A64">
          <w:rPr>
            <w:b/>
            <w:bCs/>
            <w:noProof/>
          </w:rPr>
          <w:t>Es konnten keine Einträge für ein Abbildungsverzeichnis gefunden werden.</w:t>
        </w:r>
      </w:fldSimple>
      <w:r w:rsidR="0082363B" w:rsidRPr="00680A64">
        <w:br w:type="page"/>
      </w:r>
    </w:p>
    <w:p w:rsidR="0082363B" w:rsidRPr="00680A64" w:rsidRDefault="0082363B" w:rsidP="0082363B"/>
    <w:p w:rsidR="00A729CC" w:rsidRPr="00680A64" w:rsidRDefault="0082363B" w:rsidP="0082363B">
      <w:r w:rsidRPr="00680A64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9325AAF" wp14:editId="4BCDE2EF">
                <wp:simplePos x="0" y="0"/>
                <wp:positionH relativeFrom="margin">
                  <wp:posOffset>756285</wp:posOffset>
                </wp:positionH>
                <wp:positionV relativeFrom="margin">
                  <wp:posOffset>2680335</wp:posOffset>
                </wp:positionV>
                <wp:extent cx="4286250" cy="1155700"/>
                <wp:effectExtent l="0" t="0" r="0" b="6350"/>
                <wp:wrapSquare wrapText="bothSides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363B" w:rsidRPr="002C257E" w:rsidRDefault="00D71555" w:rsidP="00D71555">
                            <w:pPr>
                              <w:pStyle w:val="Titel"/>
                              <w:jc w:val="center"/>
                            </w:pPr>
                            <w:bookmarkStart w:id="69" w:name="_Toc506302607"/>
                            <w:bookmarkStart w:id="70" w:name="_Toc506290240"/>
                            <w:bookmarkStart w:id="71" w:name="_Toc506290247"/>
                            <w:bookmarkStart w:id="72" w:name="_Toc506290267"/>
                            <w:r>
                              <w:t>Anhang</w:t>
                            </w:r>
                            <w:bookmarkEnd w:id="69"/>
                          </w:p>
                          <w:p w:rsidR="0082363B" w:rsidRPr="002C257E" w:rsidRDefault="0082363B" w:rsidP="00D71555">
                            <w:pPr>
                              <w:jc w:val="center"/>
                            </w:pPr>
                          </w:p>
                          <w:bookmarkEnd w:id="70"/>
                          <w:bookmarkEnd w:id="71"/>
                          <w:bookmarkEnd w:id="72"/>
                          <w:p w:rsidR="0082363B" w:rsidRPr="002C257E" w:rsidRDefault="0082363B" w:rsidP="00F110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5AAF" id="Textfeld 20" o:spid="_x0000_s1031" type="#_x0000_t202" style="position:absolute;margin-left:59.55pt;margin-top:211.05pt;width:337.5pt;height:91pt;z-index:251719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" fillcolor="white [3201]" stroked="f" strokeweight=".5pt">
                <v:textbox>
                  <w:txbxContent>
                    <w:p w:rsidR="0082363B" w:rsidRPr="002C257E" w:rsidRDefault="00D71555" w:rsidP="00D71555">
                      <w:pPr>
                        <w:pStyle w:val="Titel"/>
                        <w:jc w:val="center"/>
                      </w:pPr>
                      <w:bookmarkStart w:id="73" w:name="_Toc506302607"/>
                      <w:bookmarkStart w:id="74" w:name="_Toc506290240"/>
                      <w:bookmarkStart w:id="75" w:name="_Toc506290247"/>
                      <w:bookmarkStart w:id="76" w:name="_Toc506290267"/>
                      <w:r>
                        <w:t>Anhang</w:t>
                      </w:r>
                      <w:bookmarkEnd w:id="73"/>
                    </w:p>
                    <w:p w:rsidR="0082363B" w:rsidRPr="002C257E" w:rsidRDefault="0082363B" w:rsidP="00D71555">
                      <w:pPr>
                        <w:jc w:val="center"/>
                      </w:pPr>
                    </w:p>
                    <w:bookmarkEnd w:id="74"/>
                    <w:bookmarkEnd w:id="75"/>
                    <w:bookmarkEnd w:id="76"/>
                    <w:p w:rsidR="0082363B" w:rsidRPr="002C257E" w:rsidRDefault="0082363B" w:rsidP="00F11002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80A64">
        <w:rPr>
          <w:noProof/>
        </w:rPr>
        <w:drawing>
          <wp:anchor distT="0" distB="0" distL="114300" distR="114300" simplePos="0" relativeHeight="251718144" behindDoc="0" locked="0" layoutInCell="1" allowOverlap="1" wp14:anchorId="6299BA85" wp14:editId="3E957967">
            <wp:simplePos x="0" y="0"/>
            <wp:positionH relativeFrom="margin">
              <wp:posOffset>4716780</wp:posOffset>
            </wp:positionH>
            <wp:positionV relativeFrom="margin">
              <wp:posOffset>5807710</wp:posOffset>
            </wp:positionV>
            <wp:extent cx="1933200" cy="1890000"/>
            <wp:effectExtent l="0" t="0" r="0" b="0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200" cy="189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29CC" w:rsidRPr="00680A64" w:rsidSect="00AF3B89">
      <w:headerReference w:type="default" r:id="rId22"/>
      <w:pgSz w:w="11906" w:h="16838" w:code="9"/>
      <w:pgMar w:top="1702" w:right="1417" w:bottom="1134" w:left="1417" w:header="624" w:footer="7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02C" w:rsidRPr="00680A64" w:rsidRDefault="0094702C">
      <w:r w:rsidRPr="00680A64">
        <w:separator/>
      </w:r>
    </w:p>
  </w:endnote>
  <w:endnote w:type="continuationSeparator" w:id="0">
    <w:p w:rsidR="0094702C" w:rsidRPr="00680A64" w:rsidRDefault="0094702C">
      <w:r w:rsidRPr="00680A6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776615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904142549"/>
          <w:docPartObj>
            <w:docPartGallery w:val="Page Numbers (Top of Page)"/>
            <w:docPartUnique/>
          </w:docPartObj>
        </w:sdtPr>
        <w:sdtEndPr/>
        <w:sdtContent>
          <w:p w:rsidR="00BF6C12" w:rsidRPr="00680A64" w:rsidRDefault="00BF6C12" w:rsidP="00BF6C12">
            <w:pPr>
              <w:pStyle w:val="Fuzeile"/>
              <w:rPr>
                <w:sz w:val="20"/>
              </w:rPr>
            </w:pPr>
            <w:r w:rsidRPr="00680A64">
              <w:rPr>
                <w:sz w:val="20"/>
              </w:rPr>
              <w:t>Nicole Stadelmann</w:t>
            </w:r>
            <w:r w:rsidRPr="00680A64">
              <w:rPr>
                <w:sz w:val="20"/>
              </w:rPr>
              <w:tab/>
            </w:r>
          </w:p>
        </w:sdtContent>
      </w:sdt>
    </w:sdtContent>
  </w:sdt>
  <w:p w:rsidR="00ED7617" w:rsidRPr="00680A64" w:rsidRDefault="00BF6C12">
    <w:pPr>
      <w:pStyle w:val="Fuzeile"/>
      <w:rPr>
        <w:sz w:val="20"/>
      </w:rPr>
    </w:pPr>
    <w:r w:rsidRPr="00680A64">
      <w:rPr>
        <w:sz w:val="20"/>
      </w:rPr>
      <w:t xml:space="preserve">Datum: </w:t>
    </w:r>
    <w:r w:rsidRPr="00680A64">
      <w:rPr>
        <w:sz w:val="20"/>
      </w:rPr>
      <w:fldChar w:fldCharType="begin"/>
    </w:r>
    <w:r w:rsidRPr="00680A64">
      <w:rPr>
        <w:sz w:val="20"/>
      </w:rPr>
      <w:instrText xml:space="preserve"> PRINTDATE  \@ "dd.MM.yyyy"  \* MERGEFORMAT </w:instrText>
    </w:r>
    <w:r w:rsidRPr="00680A64">
      <w:rPr>
        <w:sz w:val="20"/>
      </w:rPr>
      <w:fldChar w:fldCharType="separate"/>
    </w:r>
    <w:r w:rsidR="007D6F27">
      <w:rPr>
        <w:noProof/>
        <w:sz w:val="20"/>
      </w:rPr>
      <w:t>13.02.2018</w:t>
    </w:r>
    <w:r w:rsidRPr="00680A64">
      <w:rPr>
        <w:sz w:val="20"/>
      </w:rPr>
      <w:fldChar w:fldCharType="end"/>
    </w:r>
    <w:r w:rsidRPr="00680A64">
      <w:rPr>
        <w:sz w:val="20"/>
      </w:rPr>
      <w:tab/>
    </w:r>
    <w:r w:rsidR="00D2495E" w:rsidRPr="00680A64">
      <w:rPr>
        <w:sz w:val="20"/>
      </w:rPr>
      <w:ptab w:relativeTo="margin" w:alignment="right" w:leader="none"/>
    </w:r>
    <w:r w:rsidRPr="00680A64">
      <w:rPr>
        <w:sz w:val="20"/>
      </w:rPr>
      <w:t xml:space="preserve">Seite </w:t>
    </w:r>
    <w:r w:rsidRPr="00680A64">
      <w:rPr>
        <w:sz w:val="20"/>
      </w:rPr>
      <w:fldChar w:fldCharType="begin"/>
    </w:r>
    <w:r w:rsidRPr="00680A64">
      <w:rPr>
        <w:sz w:val="20"/>
      </w:rPr>
      <w:instrText>PAGE</w:instrText>
    </w:r>
    <w:r w:rsidRPr="00680A64">
      <w:rPr>
        <w:sz w:val="20"/>
      </w:rPr>
      <w:fldChar w:fldCharType="separate"/>
    </w:r>
    <w:r w:rsidR="007D6F27">
      <w:rPr>
        <w:noProof/>
        <w:sz w:val="20"/>
      </w:rPr>
      <w:t>4</w:t>
    </w:r>
    <w:r w:rsidRPr="00680A64">
      <w:rPr>
        <w:sz w:val="20"/>
      </w:rPr>
      <w:fldChar w:fldCharType="end"/>
    </w:r>
    <w:r w:rsidRPr="00680A64">
      <w:rPr>
        <w:sz w:val="20"/>
      </w:rPr>
      <w:t xml:space="preserve"> von </w:t>
    </w:r>
    <w:r w:rsidRPr="00680A64">
      <w:rPr>
        <w:sz w:val="20"/>
      </w:rPr>
      <w:fldChar w:fldCharType="begin"/>
    </w:r>
    <w:r w:rsidRPr="00680A64">
      <w:rPr>
        <w:sz w:val="20"/>
      </w:rPr>
      <w:instrText>NUMPAGES</w:instrText>
    </w:r>
    <w:r w:rsidRPr="00680A64">
      <w:rPr>
        <w:sz w:val="20"/>
      </w:rPr>
      <w:fldChar w:fldCharType="separate"/>
    </w:r>
    <w:r w:rsidR="007D6F27">
      <w:rPr>
        <w:noProof/>
        <w:sz w:val="20"/>
      </w:rPr>
      <w:t>16</w:t>
    </w:r>
    <w:r w:rsidRPr="00680A64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02C" w:rsidRPr="00680A64" w:rsidRDefault="0094702C">
      <w:r w:rsidRPr="00680A64">
        <w:separator/>
      </w:r>
    </w:p>
  </w:footnote>
  <w:footnote w:type="continuationSeparator" w:id="0">
    <w:p w:rsidR="0094702C" w:rsidRPr="00680A64" w:rsidRDefault="0094702C">
      <w:r w:rsidRPr="00680A6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3E6" w:rsidRPr="00680A64" w:rsidRDefault="005A420A" w:rsidP="00ED7617">
    <w:pPr>
      <w:pStyle w:val="Kopfzeile"/>
      <w:jc w:val="center"/>
      <w:rPr>
        <w:rFonts w:asciiTheme="majorHAnsi" w:hAnsiTheme="majorHAnsi"/>
        <w:color w:val="005AA0"/>
        <w:sz w:val="24"/>
      </w:rPr>
    </w:pPr>
    <w:r w:rsidRPr="00680A64">
      <w:rPr>
        <w:rFonts w:asciiTheme="majorHAnsi" w:hAnsiTheme="majorHAnsi"/>
        <w:color w:val="005AA0"/>
        <w:sz w:val="24"/>
      </w:rPr>
      <w:ptab w:relativeTo="margin" w:alignment="right" w:leader="none"/>
    </w:r>
    <w:r w:rsidR="006C2173" w:rsidRPr="00680A64">
      <w:rPr>
        <w:rFonts w:asciiTheme="majorHAnsi" w:hAnsiTheme="majorHAnsi"/>
        <w:noProof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margin">
            <wp:align>right</wp:align>
          </wp:positionH>
          <wp:positionV relativeFrom="margin">
            <wp:posOffset>-785735</wp:posOffset>
          </wp:positionV>
          <wp:extent cx="900000" cy="493200"/>
          <wp:effectExtent l="0" t="0" r="0" b="2540"/>
          <wp:wrapSquare wrapText="bothSides"/>
          <wp:docPr id="30" name="Grafik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arbe_ohne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9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D63E6" w:rsidRPr="00680A64" w:rsidRDefault="00FD63E6" w:rsidP="00ED7617">
    <w:pPr>
      <w:pStyle w:val="Kopfzeile"/>
      <w:rPr>
        <w:rFonts w:asciiTheme="majorHAnsi" w:hAnsiTheme="majorHAnsi"/>
        <w:color w:val="005AA0"/>
        <w:sz w:val="24"/>
      </w:rPr>
    </w:pPr>
    <w:r w:rsidRPr="00680A64">
      <w:rPr>
        <w:rFonts w:asciiTheme="majorHAnsi" w:hAnsiTheme="majorHAnsi"/>
        <w:color w:val="005AA0"/>
        <w:sz w:val="24"/>
      </w:rPr>
      <w:t>Titel Meine IPA Arbeit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639" w:rsidRPr="00680A64" w:rsidRDefault="00F72639" w:rsidP="00F72639">
    <w:pPr>
      <w:pStyle w:val="Kopfzeile"/>
      <w:tabs>
        <w:tab w:val="clear" w:pos="4536"/>
        <w:tab w:val="clear" w:pos="9072"/>
        <w:tab w:val="left" w:pos="171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639" w:rsidRPr="0059712C" w:rsidRDefault="00AF3B89" w:rsidP="00ED7617">
    <w:pPr>
      <w:pStyle w:val="Kopfzeile"/>
      <w:jc w:val="center"/>
      <w:rPr>
        <w:rFonts w:asciiTheme="majorHAnsi" w:hAnsiTheme="majorHAnsi"/>
        <w:color w:val="005AA0"/>
        <w:sz w:val="24"/>
      </w:rPr>
    </w:pPr>
    <w:r w:rsidRPr="0059712C">
      <w:rPr>
        <w:rFonts w:asciiTheme="majorHAnsi" w:hAnsiTheme="majorHAnsi"/>
        <w:noProof/>
      </w:rPr>
      <w:drawing>
        <wp:anchor distT="0" distB="0" distL="114300" distR="114300" simplePos="0" relativeHeight="251668992" behindDoc="0" locked="0" layoutInCell="1" allowOverlap="1" wp14:anchorId="6F1239F7" wp14:editId="2946BBA2">
          <wp:simplePos x="0" y="0"/>
          <wp:positionH relativeFrom="margin">
            <wp:posOffset>5438452</wp:posOffset>
          </wp:positionH>
          <wp:positionV relativeFrom="margin">
            <wp:posOffset>-731999</wp:posOffset>
          </wp:positionV>
          <wp:extent cx="900000" cy="493200"/>
          <wp:effectExtent l="0" t="0" r="0" b="2540"/>
          <wp:wrapSquare wrapText="bothSides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arbe_ohne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9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72639" w:rsidRPr="0059712C" w:rsidRDefault="00F72639" w:rsidP="00ED7617">
    <w:pPr>
      <w:pStyle w:val="Kopfzeile"/>
      <w:rPr>
        <w:rFonts w:asciiTheme="majorHAnsi" w:hAnsiTheme="majorHAnsi"/>
        <w:color w:val="005AA0"/>
        <w:sz w:val="24"/>
      </w:rPr>
    </w:pPr>
    <w:r w:rsidRPr="0059712C">
      <w:rPr>
        <w:rFonts w:asciiTheme="majorHAnsi" w:hAnsiTheme="majorHAnsi"/>
        <w:color w:val="005AA0"/>
        <w:sz w:val="24"/>
      </w:rPr>
      <w:t>Titel Meine IPA Arbeit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D9453F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84727C08"/>
    <w:lvl w:ilvl="0">
      <w:start w:val="1"/>
      <w:numFmt w:val="bullet"/>
      <w:pStyle w:val="Aufzhlungszeichen5"/>
      <w:lvlText w:val="–"/>
      <w:lvlJc w:val="left"/>
      <w:pPr>
        <w:ind w:left="1492" w:hanging="360"/>
      </w:pPr>
      <w:rPr>
        <w:rFonts w:ascii="Arial" w:hAnsi="Arial" w:hint="default"/>
        <w:sz w:val="22"/>
      </w:rPr>
    </w:lvl>
  </w:abstractNum>
  <w:abstractNum w:abstractNumId="2" w15:restartNumberingAfterBreak="0">
    <w:nsid w:val="FFFFFF81"/>
    <w:multiLevelType w:val="singleLevel"/>
    <w:tmpl w:val="90581ACC"/>
    <w:lvl w:ilvl="0">
      <w:start w:val="1"/>
      <w:numFmt w:val="bullet"/>
      <w:pStyle w:val="Aufzhlungszeichen4"/>
      <w:lvlText w:val="–"/>
      <w:lvlJc w:val="left"/>
      <w:pPr>
        <w:ind w:left="1209" w:hanging="360"/>
      </w:pPr>
      <w:rPr>
        <w:rFonts w:ascii="Arial" w:hAnsi="Arial" w:hint="default"/>
        <w:sz w:val="22"/>
      </w:rPr>
    </w:lvl>
  </w:abstractNum>
  <w:abstractNum w:abstractNumId="3" w15:restartNumberingAfterBreak="0">
    <w:nsid w:val="FFFFFF82"/>
    <w:multiLevelType w:val="singleLevel"/>
    <w:tmpl w:val="D310A266"/>
    <w:lvl w:ilvl="0">
      <w:start w:val="1"/>
      <w:numFmt w:val="bullet"/>
      <w:pStyle w:val="Aufzhlungszeichen3"/>
      <w:lvlText w:val="–"/>
      <w:lvlJc w:val="left"/>
      <w:pPr>
        <w:ind w:left="926" w:hanging="360"/>
      </w:pPr>
      <w:rPr>
        <w:rFonts w:ascii="Arial" w:hAnsi="Arial" w:hint="default"/>
        <w:sz w:val="22"/>
      </w:rPr>
    </w:lvl>
  </w:abstractNum>
  <w:abstractNum w:abstractNumId="4" w15:restartNumberingAfterBreak="0">
    <w:nsid w:val="FFFFFF83"/>
    <w:multiLevelType w:val="singleLevel"/>
    <w:tmpl w:val="BF466D3A"/>
    <w:lvl w:ilvl="0">
      <w:start w:val="1"/>
      <w:numFmt w:val="bullet"/>
      <w:pStyle w:val="Aufzhlungszeichen2"/>
      <w:lvlText w:val="–"/>
      <w:lvlJc w:val="left"/>
      <w:pPr>
        <w:ind w:left="643" w:hanging="360"/>
      </w:pPr>
      <w:rPr>
        <w:rFonts w:ascii="Arial" w:hAnsi="Arial" w:hint="default"/>
        <w:sz w:val="22"/>
      </w:rPr>
    </w:lvl>
  </w:abstractNum>
  <w:abstractNum w:abstractNumId="5" w15:restartNumberingAfterBreak="0">
    <w:nsid w:val="FFFFFF88"/>
    <w:multiLevelType w:val="singleLevel"/>
    <w:tmpl w:val="60146FB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8AEAD5C0"/>
    <w:lvl w:ilvl="0">
      <w:start w:val="1"/>
      <w:numFmt w:val="bullet"/>
      <w:pStyle w:val="Aufzhlungszeichen"/>
      <w:lvlText w:val="–"/>
      <w:lvlJc w:val="left"/>
      <w:pPr>
        <w:ind w:left="360" w:hanging="360"/>
      </w:pPr>
      <w:rPr>
        <w:rFonts w:asciiTheme="minorHAnsi" w:hAnsiTheme="minorHAnsi" w:cstheme="minorHAnsi" w:hint="default"/>
        <w:position w:val="3"/>
        <w:sz w:val="20"/>
        <w:szCs w:val="20"/>
      </w:rPr>
    </w:lvl>
  </w:abstractNum>
  <w:abstractNum w:abstractNumId="7" w15:restartNumberingAfterBreak="0">
    <w:nsid w:val="22456A5F"/>
    <w:multiLevelType w:val="hybridMultilevel"/>
    <w:tmpl w:val="1E7280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721A5"/>
    <w:multiLevelType w:val="hybridMultilevel"/>
    <w:tmpl w:val="C5D2C1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C295D"/>
    <w:multiLevelType w:val="multilevel"/>
    <w:tmpl w:val="875C573C"/>
    <w:lvl w:ilvl="0">
      <w:start w:val="1"/>
      <w:numFmt w:val="decimal"/>
      <w:pStyle w:val="Gliederungbold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Gliederung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90F0E8B"/>
    <w:multiLevelType w:val="hybridMultilevel"/>
    <w:tmpl w:val="2430B5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A7AC6"/>
    <w:multiLevelType w:val="multilevel"/>
    <w:tmpl w:val="B928C68A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2" w15:restartNumberingAfterBreak="0">
    <w:nsid w:val="7DD22E0D"/>
    <w:multiLevelType w:val="hybridMultilevel"/>
    <w:tmpl w:val="AB6AA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7"/>
  </w:num>
  <w:num w:numId="1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13. November 2017"/>
    <w:docVar w:name="Date.Format.Long.dateValue" w:val="43052"/>
    <w:docVar w:name="OawAttachedTemplate" w:val="Neutral.owt"/>
    <w:docVar w:name="OawBuiltInDocProps" w:val="&lt;OawBuiltInDocProps&gt;&lt;default profileUID=&quot;0&quot;&gt;&lt;word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word&gt;&lt;PDF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PDF&gt;&lt;/default&gt;&lt;/OawBuiltInDocProps&gt;_x000d_"/>
    <w:docVar w:name="OawCreatedWithOfficeatworkVersion" w:val="4.9 R2 (4.9.1236)"/>
    <w:docVar w:name="OawCreatedWithProjectID" w:val="wwzch"/>
    <w:docVar w:name="OawCreatedWithProjectVersion" w:val="18"/>
    <w:docVar w:name="OawDate.Manual" w:val="&lt;document&gt;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&lt;/document&gt;"/>
    <w:docVar w:name="oawDefinitionTmpl" w:val="&lt;document&gt;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DocProperty name=&quot;Company.Depart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&quot;/&gt;&lt;/type&gt;&lt;/profile&gt;&lt;/OawDocProperty&gt;_x000d__x0009_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&lt;/document&gt;_x000d_"/>
    <w:docVar w:name="OawDistributionEnabled" w:val="&lt;Profiles&gt;&lt;Distribution type=&quot;1&quot; UID=&quot;2006120514175878093883&quot;/&gt;&lt;Distribution type=&quot;3&quot; UID=&quot;2006120514401556040061&quot;/&gt;&lt;/Profiles&gt;_x000d_"/>
    <w:docVar w:name="OawDocProp.2002122010583847234010578" w:val="&lt;source&gt;&lt;Fields List=&quot;DirectPhone|EMail&quot;/&gt;&lt;profile type=&quot;default&quot; UID=&quot;&quot; sameAsDefault=&quot;0&quot;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Department&quot;/&gt;&lt;profile type=&quot;default&quot; UID=&quot;&quot; sameAsDefault=&quot;0&quot;&gt;&lt;OawDocProperty name=&quot;Company.Department&quot; field=&quot;Department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Page&quot; field=&quot;Doc.Page&quot;/&gt;&lt;/profile&gt;&lt;/source&gt;"/>
    <w:docVar w:name="OawDocProp.2003061115381095709037" w:val="&lt;source&gt;&lt;Fields List=&quot;DirectPhone|EMail&quot;/&gt;&lt;profile type=&quot;default&quot; UID=&quot;&quot; sameAsDefault=&quot;0&quot;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17102016041906511806&quot;&gt;&lt;Field Name=&quot;UID&quot; Value=&quot;2017102016041906511806&quot;/&gt;&lt;Field Name=&quot;IDName&quot; Value=&quot;Empfänger&quot;/&gt;&lt;Field Name=&quot;RecipientPlainUnchanged&quot; Value=&quot;-1&quot;/&gt;&lt;Field Name=&quot;RecipientActive&quot; Value=&quot;-1&quot;/&gt;&lt;Field Name=&quot;RecipientIcon&quot; Value=&quot;Contact&quot;/&gt;&lt;Field Name=&quot;MappingTableLabel&quot; Value=&quot;&quot;/&gt;&lt;Field Name=&quot;MappingTableActive&quot; Value=&quot;&quot;/&gt;&lt;Field Name=&quot;DeliveryOption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&quot;/&gt;&lt;Field Name=&quot;Closing&quot; Value=&quot;&quot;/&gt;&lt;Field Name=&quot;FormattedFullAddress&quot; Value=&quot;&quot;/&gt;&lt;Field Name=&quot;DeliveryOption2&quot; Value=&quot;&quot;/&gt;&lt;/DocProp&gt;&lt;DocProp UID=&quot;2002122011014149059130932&quot; EntryUID=&quot;2007050709204416561040&quot;&gt;&lt;Field Name=&quot;UID&quot; Value=&quot;2007050709204416561040&quot;/&gt;&lt;Field Name=&quot;IDName&quot; Value=&quot;WWZ Energie AG&quot;/&gt;&lt;Field Name=&quot;Company&quot; Value=&quot;WWZ Energie AG&quot;/&gt;&lt;Field Name=&quot;Address1&quot; Value=&quot;Chollerstrasse 24&quot;/&gt;&lt;Field Name=&quot;Address2&quot; Value=&quot;Postfach&quot;/&gt;&lt;Field Name=&quot;Address3&quot; Value=&quot;&quot;/&gt;&lt;Field Name=&quot;Address4&quot; Value=&quot;&quot;/&gt;&lt;Field Name=&quot;Telefon&quot; Value=&quot;+41 41 748 45 45&quot;/&gt;&lt;Field Name=&quot;Fax&quot; Value=&quot;+41 41 748 47 47&quot;/&gt;&lt;Field Name=&quot;Country&quot; Value=&quot;&quot;/&gt;&lt;Field Name=&quot;LogoColor&quot; Value=&quot;%Logos%\WWZ.2100.350.emf&quot;/&gt;&lt;Field Name=&quot;LogoBlackWhite&quot; Value=&quot;%Logos%\WWZ_sw.2100.350.emf&quot;/&gt;&lt;Field Name=&quot;Address5&quot; Value=&quot;&quot;/&gt;&lt;Field Name=&quot;Address6&quot; Value=&quot;6301&quot;/&gt;&lt;Field Name=&quot;Email&quot; Value=&quot;info@wwz.ch&quot;/&gt;&lt;Field Name=&quot;Internet&quot; Value=&quot;wwz.ch&quot;/&gt;&lt;Field Name=&quot;City&quot; Value=&quot;Zug&quot;/&gt;&lt;Field Name=&quot;Footer1&quot; Value=&quot;Ein Unternehmen der WWZ AG&quot;/&gt;&lt;Field Name=&quot;Footer2&quot; Value=&quot;&quot;/&gt;&lt;Field Name=&quot;Footer3&quot; Value=&quot;&quot;/&gt;&lt;Field Name=&quot;Footer4&quot; Value=&quot;&quot;/&gt;&lt;Field Name=&quot;Department&quot; Value=&quot;WWZ Energie AG&quot;/&gt;&lt;Field Name=&quot;Störungsdienst&quot; Value=&quot;+41 41 748 48 48&quot;/&gt;&lt;Field Name=&quot;Kurzbezeichnung&quot; Value=&quot;WWE&quot;/&gt;&lt;Field Name=&quot;LogoLandscapeColor&quot; Value=&quot;%Logos%\WWZ.2970.2100.wmf&quot;/&gt;&lt;Field Name=&quot;LogoLandscapeBlackWhite&quot; Value=&quot;%Logos%\WWZ_sw.2970.2100.wmf&quot;/&gt;&lt;Field Name=&quot;Data_UID&quot; Value=&quot;20070507092044165610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AegeBr&quot;&gt;&lt;Field Name=&quot;UID&quot; Value=&quot;AegeBr&quot;/&gt;&lt;Field Name=&quot;IDName&quot; Value=&quot;Aegerter Bruno&quot;/&gt;&lt;Field Name=&quot;Name&quot; Value=&quot;Bruno Aegerter&quot;/&gt;&lt;Field Name=&quot;DirectPhone&quot; Value=&quot;+ 41 41 748 49 14&quot;/&gt;&lt;Field Name=&quot;DirectFax&quot; Value=&quot;+41 41 748 47 47&quot;/&gt;&lt;Field Name=&quot;Mobile&quot; Value=&quot;&quot;/&gt;&lt;Field Name=&quot;EMail&quot; Value=&quot;Bruno.Aegerter@wwz.ch&quot;/&gt;&lt;Field Name=&quot;Function&quot; Value=&quot;Wirtschaftsinformat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egeBr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AmetFi&quot;&gt;&lt;Field Name=&quot;UID&quot; Value=&quot;AmetFi&quot;/&gt;&lt;Field Name=&quot;IDName&quot; Value=&quot;Ameti Fisar&quot;/&gt;&lt;Field Name=&quot;Name&quot; Value=&quot;Fisar Ameti&quot;/&gt;&lt;Field Name=&quot;DirectPhone&quot; Value=&quot;+41 (0) 41 618 20 10&quot;/&gt;&lt;Field Name=&quot;DirectFax&quot; Value=&quot;+41 41 618 20 19&quot;/&gt;&lt;Field Name=&quot;Mobile&quot; Value=&quot;+41 79 731 17 79&quot;/&gt;&lt;Field Name=&quot;EMail&quot; Value=&quot;f.ameti@telcomcablenet.ch&quot;/&gt;&lt;Field Name=&quot;Function&quot; Value=&quot;Service Techn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metFi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06040509495284662868&quot; EntryUID=&quot;AmacRo&quot;&gt;&lt;Field Name=&quot;UID&quot; Value=&quot;AmacRo&quot;/&gt;&lt;Field Name=&quot;IDName&quot; Value=&quot;Amacher Roger&quot;/&gt;&lt;Field Name=&quot;Name&quot; Value=&quot;Roger Amacher&quot;/&gt;&lt;Field Name=&quot;DirectPhone&quot; Value=&quot;+ 41 41 748 47 07&quot;/&gt;&lt;Field Name=&quot;DirectFax&quot; Value=&quot;+41 41 748 47 47&quot;/&gt;&lt;Field Name=&quot;Mobile&quot; Value=&quot;+41 79 425 06 78&quot;/&gt;&lt;Field Name=&quot;EMail&quot; Value=&quot;Roger.Amacher@wwz.ch&quot;/&gt;&lt;Field Name=&quot;Function&quot; Value=&quot;Fahrdienst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ra&quot;/&gt;&lt;Field Name=&quot;Data_UID&quot; Value=&quot;AmacRo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1020413341175698940&quot; EntryUID=&quot;2003121817293296325874&quot;&gt;&lt;Field Name=&quot;UID&quot; Value=&quot;2003121817293296325874&quot;/&gt;&lt;/DocProp&gt;&lt;DocProp UID=&quot;2004112217290390304928&quot; EntryUID=&quot;2003121817293296325874&quot;&gt;&lt;Field Name=&quot;UID&quot; Value=&quot;2003121817293296325874&quot;/&gt;&lt;/DocProp&gt;&lt;DocProp UID=&quot;2004112217333376588294&quot; EntryUID=&quot;0&quot;&gt;&lt;Field Name=&quot;UID&quot; Value=&quot;0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/Item&gt;_x000d_&lt;Item Type=&quot;SubMenu&quot; IDName=&quot;StructureStyles&quot;&gt;_x000d_&lt;Item Type=&quot;Button&quot; IDName=&quot;Betreff&quot; Icon=&quot;3546&quot; Label=&quot;&amp;lt;translate&amp;gt;Style.Subject&amp;lt;/translate&amp;gt;&quot; Command=&quot;StyleApply&quot; Parameter=&quot;Betreff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/Item&gt;_x000d_&lt;Item Type=&quot;SubMenu&quot; IDName=&quot;TopicStyles&quot;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/Item&gt;_x000d_&lt;Item Type=&quot;SubMenu&quot; IDName=&quot;ListStyles&quot;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/Item&gt;_x000d_&lt;/MenusDef&gt;_x000d__x000d_&lt;!--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Betreff&quot; Icon=&quot;3546&quot; Label=&quot;&amp;lt;translate&amp;gt;Style.Subject&amp;lt;/translate&amp;gt;&quot; Command=&quot;StyleApply&quot; Parameter=&quot;Betreff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Separator&quot;/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Item Type=&quot;Separator&quot;/&gt;_x000d_&lt;Item Type=&quot;Button&quot; IDName=&quot;DefaultParagraphFont&quot;  Icon=&quot;3114&quot; Label=&quot;&amp;lt;translate&amp;gt;Style.Text&amp;lt;/translate&amp;gt;&quot; Command=&quot;StyleApply&quot; Parameter=&quot;-66&quot;/&gt;_x000d_&lt;/Item&gt;_x000d_&lt;/MenusDef&gt;_x000d__x000d__x000d__x000d_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Bullets&quot; Icon=&quot;3546&quot; Label=&quot;&amp;lt;translate&amp;gt;Style.ListWithBullets&amp;lt;/translate&amp;gt;&quot; Command=&quot;StyleApply&quot; Parameter=&quot;ListWithBullet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es&quot; Icon=&quot;3546&quot; Label=&quot;&amp;lt;translate&amp;gt;Style.ListWithCheckBoxes&amp;lt;/translate&amp;gt;&quot; Command=&quot;StyleApply&quot; Parameter=&quot;ListWithCheckBoxes&quot;/&gt;_x000d_&lt;/Item&gt;_x000d_&lt;/MenusDef&gt;--&gt;"/>
    <w:docVar w:name="OawOMS" w:val="&lt;OawOMS&gt;&lt;send profileUID=&quot;2006120514175878093883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end&gt;&lt;send profileUID=&quot;2007050316223496641491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/to&gt;&lt;/mail&gt;&lt;PDF&gt;&lt;filename&gt;&lt;/filename&gt;&lt;keywords&gt;&lt;/keywords&gt;&lt;fileName&gt;&lt;/fileName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/PDF&gt;&lt;/send&gt;&lt;save profileUID=&quot;2006120514401556040061&quot;&gt;&lt;word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ave profileUID=&quot;2007050316171932156638&quot;&gt;&lt;PDF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/fileName&gt;&lt;/PDF&gt;&lt;/save&gt;&lt;save profileUID=&quot;2009091808394943173748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end profileUID=&quot;2009091808402562334392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mail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/send&gt;&lt;/OawOMS&gt;_x000d_"/>
    <w:docVar w:name="oawPaperSize" w:val="7"/>
    <w:docVar w:name="OawPrinterTray.2003010711185094343750537" w:val="document.firstpage:=2003061718080779000241;document.otherpages:=2003061718080779000241;"/>
    <w:docVar w:name="OawPrinterTray.2004040214370529854396" w:val="document.firstpage:=2003061718064858105452;document.otherpages:=2003061718080779000241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80779000241;"/>
    <w:docVar w:name="OawPrinterTray.2006120711380151760646" w:val="document.firstpage:=2007061811042748848232;document.otherpages:=2007061811042748848232;"/>
    <w:docVar w:name="OawPrinterTray.2007061216075796051464" w:val="document.firstpage:=2003061718080779000241;document.otherpages:=2003061718080779000241;"/>
    <w:docVar w:name="OawPrinterTray.2007061216132792989570" w:val="document.firstpage:=2003061718064858105452;document.otherpages:=2003061718080779000241;"/>
    <w:docVar w:name="OawPrinterTray.2007061216141787231160" w:val="document.firstpage:=2003061718080779000241;document.otherpages:=2003061718080779000241;"/>
    <w:docVar w:name="OawPrinterTray.2007061216234834813854" w:val="document.firstpage:=2003061718064858105452;document.otherpages:=2003061718080779000241;"/>
    <w:docVar w:name="OawPrinterTray.2007061216250673961402" w:val="document.firstpage:=2003061718064858105452;document.otherpages:=2003061718080779000241;"/>
    <w:docVar w:name="OawPrinterTray.2007061216253282860158" w:val="document.firstpage:=2003061718064858105452;document.otherpages:=2003061718080779000241;"/>
    <w:docVar w:name="OawPrinterTray.2009091514170843362972" w:val="document.firstpage:=2003061718080779000241;document.otherpages:=2003061718080779000241;"/>
    <w:docVar w:name="OawPrinterTray.2009091514171335171749" w:val="document.firstpage:=2007061811083403014751;document.otherpages:=2007061811042748848232;"/>
    <w:docVar w:name="OawPrinterTray.2009091514172729830867" w:val="document.firstpage:=2003061718064858105452;document.otherpages:=2003061718080779000241;"/>
    <w:docVar w:name="OawPrinterTray.3" w:val="document.firstpage:=2007061811042748848232;document.otherpages:=2007061811042748848232;"/>
    <w:docVar w:name="OawPrinterTray.4" w:val="document.firstpage:=2007061811083403014751;document.otherpages:=2007061811042748848232;"/>
    <w:docVar w:name="OawProjectID" w:val="wwzch"/>
    <w:docVar w:name="OawRecipients" w:val="&lt;Recipients&gt;&lt;Recipient&gt;&lt;UID&gt;2017102016041906511806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Company&gt;&lt;/Company&gt;&lt;Department&gt;&lt;/Department&gt;&lt;Title&gt;&lt;/Title&gt;&lt;FirstName&gt;&lt;/FirstName&gt;&lt;MiddleName&gt;&lt;/MiddleName&gt;&lt;LastName&gt;&lt;/LastName&gt;&lt;Suffix&gt;&lt;/Suffix&gt;&lt;FullName&gt;&lt;/FullNam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&lt;/Introduction&gt;&lt;Closing&gt;&lt;/Closing&gt;&lt;FormattedFullAddress&gt;&lt;/FormattedFullAddress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;DocumentTitle:=;DisplayName:=Neutral hoch mit Gliederung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awTemplPropsSt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fficeatworkWordMasterTemplateConfiguration" w:val="&lt;!--Created with officeatwork--&gt;_x000d__x000a_&lt;WordMasterTemplateConfiguration&gt;_x000d__x000a_  &lt;LayoutSets&gt;_x000d__x000a_    &lt;LayoutSet IdName=&quot;allPages&quot; Label=&quot;all Pages&quot; IsSelected=&quot;false&quot; IsExpanded=&quot;true&quot;&gt;_x000d__x000a_      &lt;PageSetups&gt;_x000d__x000a_        &lt;PageSetup IdName=&quot;A4Portrait&quot; Label=&quot;A4 Portrait&quot; PaperSize=&quot;A4&quot; Orientation=&quot;Portrait&quot; IsSelected=&quot;true&quot;&gt;_x000d__x000a_          &lt;TopMargin Unit=&quot;cm&quot;&gt;5&lt;/TopMargin&gt;_x000d__x000a_          &lt;LeftMargin Unit=&quot;cm&quot;&gt;2&lt;/LeftMargin&gt;_x000d__x000a_          &lt;RightMargin Unit=&quot;cm&quot;&gt;15&lt;/RightMargin&gt;_x000d__x000a_          &lt;BottomMargin Unit=&quot;cm&quot;&gt;3&lt;/BottomMargin&gt;_x000d__x000a_          &lt;Gutter Unit=&quot;cm&quot;&gt;0&lt;/Gutter&gt;_x000d__x000a_          &lt;HeaderDistance Unit=&quot;cm&quot;&gt;1&lt;/HeaderDistance&gt;_x000d__x000a_          &lt;FooterDistance Unit=&quot;cm&quot;&gt;1&lt;/FooterDistance&gt;_x000d__x000a_        &lt;/PageSetup&gt;_x000d__x000a_      &lt;/PageSetups&gt;_x000d__x000a_    &lt;/LayoutSet&gt;_x000d__x000a_  &lt;/LayoutSets&gt;_x000d__x000a_  &lt;Pictures&gt;_x000d__x000a_    &lt;Picture Id=&quot;98566181-7a52-47d1-9636-08b2&quot; IdName=&quot;logo_farbig&quot; IsSelected=&quot;False&quot; IsExpanded=&quot;True&quot;&gt;_x000d__x000a_      &lt;PageSetupSpecifics&gt;_x000d__x000a_        &lt;PageSetupSpecific IdName=&quot;A4Portrait&quot; PaperSize=&quot;A4&quot; Orientation=&quot;Portrait&quot; IsSelected=&quot;true&quot;&gt;_x000d__x000a_          &lt;Source Value=&quot;[[Translation(&amp;quot;wwz.Logo.rgb.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9091514170843362972&quot;&gt;_x000d__x000a_              &lt;Source Value=&quot;[[Translation(&amp;quot;wwz.Logo.sw.portrait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09091514172729830867&quot;&gt;_x000d__x000a_              &lt;Source Value=&quot;&quot; /&gt;_x000d__x000a_            &lt;/OutputProfileSpecific&gt;_x000d__x000a_            &lt;OutputProfileSpecific Type=&quot;Save&quot; Id=&quot;2006120514401556040061&quot; /&gt;_x000d__x000a_            &lt;OutputProfileSpecific Type=&quot;Save&quot; Id=&quot;2009091808394943173748&quot; /&gt;_x000d__x000a_            &lt;OutputProfileSpecific Type=&quot;Send&quot; Id=&quot;2006120514175878093883&quot; /&gt;_x000d__x000a_            &lt;OutputProfileSpecific Type=&quot;Send&quot; Id=&quot;200909180840256233439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7D6F27"/>
    <w:rsid w:val="000020B5"/>
    <w:rsid w:val="00002162"/>
    <w:rsid w:val="00004F68"/>
    <w:rsid w:val="0002449A"/>
    <w:rsid w:val="000274A3"/>
    <w:rsid w:val="00030542"/>
    <w:rsid w:val="00032630"/>
    <w:rsid w:val="00032C5B"/>
    <w:rsid w:val="00034446"/>
    <w:rsid w:val="00050AE0"/>
    <w:rsid w:val="00051BA1"/>
    <w:rsid w:val="00072EC2"/>
    <w:rsid w:val="00081E52"/>
    <w:rsid w:val="00095D1C"/>
    <w:rsid w:val="000A7D26"/>
    <w:rsid w:val="000B1277"/>
    <w:rsid w:val="000B16D1"/>
    <w:rsid w:val="000C1BEF"/>
    <w:rsid w:val="000C77FF"/>
    <w:rsid w:val="000E6FD3"/>
    <w:rsid w:val="000F219C"/>
    <w:rsid w:val="00110AAD"/>
    <w:rsid w:val="00114F03"/>
    <w:rsid w:val="001302B2"/>
    <w:rsid w:val="0013081A"/>
    <w:rsid w:val="001312BD"/>
    <w:rsid w:val="001405FB"/>
    <w:rsid w:val="001440C6"/>
    <w:rsid w:val="00144E97"/>
    <w:rsid w:val="00153311"/>
    <w:rsid w:val="0016180C"/>
    <w:rsid w:val="00183733"/>
    <w:rsid w:val="001877BE"/>
    <w:rsid w:val="001922D3"/>
    <w:rsid w:val="001A32EC"/>
    <w:rsid w:val="001A5988"/>
    <w:rsid w:val="001B07FA"/>
    <w:rsid w:val="001B1494"/>
    <w:rsid w:val="001B42D1"/>
    <w:rsid w:val="001B5C9B"/>
    <w:rsid w:val="001D01A3"/>
    <w:rsid w:val="001D199B"/>
    <w:rsid w:val="001D6DF6"/>
    <w:rsid w:val="001E06E4"/>
    <w:rsid w:val="0020269C"/>
    <w:rsid w:val="00210AA5"/>
    <w:rsid w:val="00211DCC"/>
    <w:rsid w:val="00214A82"/>
    <w:rsid w:val="00214F92"/>
    <w:rsid w:val="002256E3"/>
    <w:rsid w:val="002307D7"/>
    <w:rsid w:val="00242864"/>
    <w:rsid w:val="002464C0"/>
    <w:rsid w:val="002545B3"/>
    <w:rsid w:val="00263529"/>
    <w:rsid w:val="002637C8"/>
    <w:rsid w:val="00275DF1"/>
    <w:rsid w:val="00276FE8"/>
    <w:rsid w:val="002773D6"/>
    <w:rsid w:val="00286D0D"/>
    <w:rsid w:val="00290FD3"/>
    <w:rsid w:val="002933DC"/>
    <w:rsid w:val="002B119E"/>
    <w:rsid w:val="002B1830"/>
    <w:rsid w:val="002C257E"/>
    <w:rsid w:val="002C6AFF"/>
    <w:rsid w:val="002D5DB4"/>
    <w:rsid w:val="002E53CC"/>
    <w:rsid w:val="002E7AEA"/>
    <w:rsid w:val="002F2AFB"/>
    <w:rsid w:val="002F6118"/>
    <w:rsid w:val="00301FE8"/>
    <w:rsid w:val="003228B3"/>
    <w:rsid w:val="0032402E"/>
    <w:rsid w:val="0032527A"/>
    <w:rsid w:val="00341FDD"/>
    <w:rsid w:val="003452DA"/>
    <w:rsid w:val="00354F4C"/>
    <w:rsid w:val="003607B0"/>
    <w:rsid w:val="00361893"/>
    <w:rsid w:val="0037003A"/>
    <w:rsid w:val="00374906"/>
    <w:rsid w:val="003806B3"/>
    <w:rsid w:val="00381406"/>
    <w:rsid w:val="00382B75"/>
    <w:rsid w:val="003851B1"/>
    <w:rsid w:val="0039278A"/>
    <w:rsid w:val="003A4BB7"/>
    <w:rsid w:val="003B356E"/>
    <w:rsid w:val="003C7ADB"/>
    <w:rsid w:val="003D14C7"/>
    <w:rsid w:val="003D4909"/>
    <w:rsid w:val="003D50E0"/>
    <w:rsid w:val="003D76FD"/>
    <w:rsid w:val="003E3F78"/>
    <w:rsid w:val="003E79AE"/>
    <w:rsid w:val="0041714D"/>
    <w:rsid w:val="004250D9"/>
    <w:rsid w:val="004430A8"/>
    <w:rsid w:val="00463423"/>
    <w:rsid w:val="004634A3"/>
    <w:rsid w:val="00476D63"/>
    <w:rsid w:val="00480AEB"/>
    <w:rsid w:val="00496A2D"/>
    <w:rsid w:val="004A3DE4"/>
    <w:rsid w:val="004D248B"/>
    <w:rsid w:val="004E62AD"/>
    <w:rsid w:val="004E70C7"/>
    <w:rsid w:val="00505BB1"/>
    <w:rsid w:val="00543653"/>
    <w:rsid w:val="0055378F"/>
    <w:rsid w:val="00556CAD"/>
    <w:rsid w:val="005620D5"/>
    <w:rsid w:val="0056408D"/>
    <w:rsid w:val="00566BF8"/>
    <w:rsid w:val="0059004B"/>
    <w:rsid w:val="00595B83"/>
    <w:rsid w:val="0059712C"/>
    <w:rsid w:val="005A420A"/>
    <w:rsid w:val="005B42BA"/>
    <w:rsid w:val="005B7515"/>
    <w:rsid w:val="005B7D53"/>
    <w:rsid w:val="005C483B"/>
    <w:rsid w:val="005C4B55"/>
    <w:rsid w:val="005D3BFA"/>
    <w:rsid w:val="005D4DFE"/>
    <w:rsid w:val="006028AC"/>
    <w:rsid w:val="00612287"/>
    <w:rsid w:val="006218AA"/>
    <w:rsid w:val="0063407B"/>
    <w:rsid w:val="00637FB8"/>
    <w:rsid w:val="00640FE3"/>
    <w:rsid w:val="0064252F"/>
    <w:rsid w:val="00646221"/>
    <w:rsid w:val="0067781B"/>
    <w:rsid w:val="00680A64"/>
    <w:rsid w:val="00685964"/>
    <w:rsid w:val="0068596A"/>
    <w:rsid w:val="006958AC"/>
    <w:rsid w:val="0069703A"/>
    <w:rsid w:val="006C1AD7"/>
    <w:rsid w:val="006C2173"/>
    <w:rsid w:val="006C4599"/>
    <w:rsid w:val="006E0587"/>
    <w:rsid w:val="006E32FD"/>
    <w:rsid w:val="006F6866"/>
    <w:rsid w:val="007022E9"/>
    <w:rsid w:val="00706786"/>
    <w:rsid w:val="007071F8"/>
    <w:rsid w:val="00721674"/>
    <w:rsid w:val="00722D28"/>
    <w:rsid w:val="007320CF"/>
    <w:rsid w:val="00732838"/>
    <w:rsid w:val="00767899"/>
    <w:rsid w:val="00771CB4"/>
    <w:rsid w:val="007840EF"/>
    <w:rsid w:val="0078667D"/>
    <w:rsid w:val="007866D8"/>
    <w:rsid w:val="007B231E"/>
    <w:rsid w:val="007D168C"/>
    <w:rsid w:val="007D233A"/>
    <w:rsid w:val="007D6F27"/>
    <w:rsid w:val="007F104C"/>
    <w:rsid w:val="007F10DA"/>
    <w:rsid w:val="00810BC4"/>
    <w:rsid w:val="00821185"/>
    <w:rsid w:val="0082363B"/>
    <w:rsid w:val="008302AA"/>
    <w:rsid w:val="00840EC6"/>
    <w:rsid w:val="00851B30"/>
    <w:rsid w:val="0085495F"/>
    <w:rsid w:val="00891B9E"/>
    <w:rsid w:val="008968B9"/>
    <w:rsid w:val="008C73FA"/>
    <w:rsid w:val="008D11C9"/>
    <w:rsid w:val="008E2A73"/>
    <w:rsid w:val="008E3AAD"/>
    <w:rsid w:val="008F688B"/>
    <w:rsid w:val="00901051"/>
    <w:rsid w:val="009028A6"/>
    <w:rsid w:val="00926802"/>
    <w:rsid w:val="0092684D"/>
    <w:rsid w:val="0094702C"/>
    <w:rsid w:val="00951FB7"/>
    <w:rsid w:val="00954C51"/>
    <w:rsid w:val="00960600"/>
    <w:rsid w:val="00965B19"/>
    <w:rsid w:val="00966879"/>
    <w:rsid w:val="009737E9"/>
    <w:rsid w:val="009745A6"/>
    <w:rsid w:val="00986BEF"/>
    <w:rsid w:val="00987957"/>
    <w:rsid w:val="00994468"/>
    <w:rsid w:val="009947E0"/>
    <w:rsid w:val="009A69A5"/>
    <w:rsid w:val="009B7814"/>
    <w:rsid w:val="009C253E"/>
    <w:rsid w:val="009C383E"/>
    <w:rsid w:val="009D21BA"/>
    <w:rsid w:val="009E1D38"/>
    <w:rsid w:val="009E3D2F"/>
    <w:rsid w:val="00A003C0"/>
    <w:rsid w:val="00A1257C"/>
    <w:rsid w:val="00A138F3"/>
    <w:rsid w:val="00A15433"/>
    <w:rsid w:val="00A23066"/>
    <w:rsid w:val="00A304C6"/>
    <w:rsid w:val="00A308DF"/>
    <w:rsid w:val="00A42886"/>
    <w:rsid w:val="00A45EC9"/>
    <w:rsid w:val="00A61273"/>
    <w:rsid w:val="00A6403F"/>
    <w:rsid w:val="00A729CC"/>
    <w:rsid w:val="00A80C7B"/>
    <w:rsid w:val="00A83BDB"/>
    <w:rsid w:val="00A869A5"/>
    <w:rsid w:val="00A91C6B"/>
    <w:rsid w:val="00AA4A48"/>
    <w:rsid w:val="00AB2DA6"/>
    <w:rsid w:val="00AB7C46"/>
    <w:rsid w:val="00AD5C67"/>
    <w:rsid w:val="00AF3B89"/>
    <w:rsid w:val="00B01CA8"/>
    <w:rsid w:val="00B063E6"/>
    <w:rsid w:val="00B43A6E"/>
    <w:rsid w:val="00B44170"/>
    <w:rsid w:val="00B55798"/>
    <w:rsid w:val="00B56F8F"/>
    <w:rsid w:val="00B634FD"/>
    <w:rsid w:val="00B704F7"/>
    <w:rsid w:val="00B775E0"/>
    <w:rsid w:val="00B81D69"/>
    <w:rsid w:val="00B830D1"/>
    <w:rsid w:val="00B85154"/>
    <w:rsid w:val="00B92335"/>
    <w:rsid w:val="00BB1D69"/>
    <w:rsid w:val="00BB1DDC"/>
    <w:rsid w:val="00BC0173"/>
    <w:rsid w:val="00BC1882"/>
    <w:rsid w:val="00BC2C49"/>
    <w:rsid w:val="00BD1E1D"/>
    <w:rsid w:val="00BE0D3C"/>
    <w:rsid w:val="00BE40C2"/>
    <w:rsid w:val="00BF5CC4"/>
    <w:rsid w:val="00BF6C12"/>
    <w:rsid w:val="00C04016"/>
    <w:rsid w:val="00C04487"/>
    <w:rsid w:val="00C21DCE"/>
    <w:rsid w:val="00C2260D"/>
    <w:rsid w:val="00C269C2"/>
    <w:rsid w:val="00C34160"/>
    <w:rsid w:val="00C37314"/>
    <w:rsid w:val="00C46604"/>
    <w:rsid w:val="00C62184"/>
    <w:rsid w:val="00C7072F"/>
    <w:rsid w:val="00C772AA"/>
    <w:rsid w:val="00CA4FD6"/>
    <w:rsid w:val="00CB3ACD"/>
    <w:rsid w:val="00CC3B26"/>
    <w:rsid w:val="00CD2916"/>
    <w:rsid w:val="00CF5481"/>
    <w:rsid w:val="00CF63EE"/>
    <w:rsid w:val="00CF6991"/>
    <w:rsid w:val="00D0085C"/>
    <w:rsid w:val="00D0451E"/>
    <w:rsid w:val="00D221E8"/>
    <w:rsid w:val="00D2495E"/>
    <w:rsid w:val="00D26DA9"/>
    <w:rsid w:val="00D26FB5"/>
    <w:rsid w:val="00D3173E"/>
    <w:rsid w:val="00D332E8"/>
    <w:rsid w:val="00D338F0"/>
    <w:rsid w:val="00D426FB"/>
    <w:rsid w:val="00D637F6"/>
    <w:rsid w:val="00D63E65"/>
    <w:rsid w:val="00D71555"/>
    <w:rsid w:val="00D77E9D"/>
    <w:rsid w:val="00D966FA"/>
    <w:rsid w:val="00DA110B"/>
    <w:rsid w:val="00DA1709"/>
    <w:rsid w:val="00DA5602"/>
    <w:rsid w:val="00DC2D53"/>
    <w:rsid w:val="00DC624E"/>
    <w:rsid w:val="00E00F67"/>
    <w:rsid w:val="00E23B9D"/>
    <w:rsid w:val="00E2405E"/>
    <w:rsid w:val="00E37385"/>
    <w:rsid w:val="00E37BF3"/>
    <w:rsid w:val="00E47D86"/>
    <w:rsid w:val="00E521EE"/>
    <w:rsid w:val="00E67B0C"/>
    <w:rsid w:val="00E772C0"/>
    <w:rsid w:val="00E77783"/>
    <w:rsid w:val="00E912AF"/>
    <w:rsid w:val="00E93FA4"/>
    <w:rsid w:val="00E975B2"/>
    <w:rsid w:val="00EB14CF"/>
    <w:rsid w:val="00EC4928"/>
    <w:rsid w:val="00EC5E57"/>
    <w:rsid w:val="00EC7E36"/>
    <w:rsid w:val="00ED0818"/>
    <w:rsid w:val="00ED7617"/>
    <w:rsid w:val="00EE5AE0"/>
    <w:rsid w:val="00EF408F"/>
    <w:rsid w:val="00EF532D"/>
    <w:rsid w:val="00F00F84"/>
    <w:rsid w:val="00F01421"/>
    <w:rsid w:val="00F03E11"/>
    <w:rsid w:val="00F03EC4"/>
    <w:rsid w:val="00F11002"/>
    <w:rsid w:val="00F379B7"/>
    <w:rsid w:val="00F447E9"/>
    <w:rsid w:val="00F44D4E"/>
    <w:rsid w:val="00F530FB"/>
    <w:rsid w:val="00F5467E"/>
    <w:rsid w:val="00F72639"/>
    <w:rsid w:val="00F83622"/>
    <w:rsid w:val="00F9145C"/>
    <w:rsid w:val="00F95908"/>
    <w:rsid w:val="00FB3E49"/>
    <w:rsid w:val="00FB4612"/>
    <w:rsid w:val="00FC4360"/>
    <w:rsid w:val="00FC5FE4"/>
    <w:rsid w:val="00FD63E6"/>
    <w:rsid w:val="00FD7D03"/>
    <w:rsid w:val="00FE07D1"/>
    <w:rsid w:val="00FE0998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6E2013C-0D40-43D0-A6A6-D7817424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Subtle Reference" w:semiHidden="1" w:qFormat="1"/>
    <w:lsdException w:name="Book Title" w:semiHidden="1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DA5602"/>
    <w:pPr>
      <w:spacing w:line="220" w:lineRule="atLeast"/>
    </w:pPr>
    <w:rPr>
      <w:rFonts w:asciiTheme="minorHAnsi" w:hAnsiTheme="minorHAnsi"/>
      <w:lang w:eastAsia="en-US"/>
    </w:rPr>
  </w:style>
  <w:style w:type="paragraph" w:styleId="berschrift1">
    <w:name w:val="heading 1"/>
    <w:basedOn w:val="Standard"/>
    <w:next w:val="Grundtext"/>
    <w:link w:val="berschrift1Zchn"/>
    <w:uiPriority w:val="9"/>
    <w:qFormat/>
    <w:rsid w:val="00A91C6B"/>
    <w:pPr>
      <w:keepNext/>
      <w:numPr>
        <w:numId w:val="9"/>
      </w:numPr>
      <w:spacing w:after="60"/>
      <w:outlineLvl w:val="0"/>
    </w:pPr>
    <w:rPr>
      <w:rFonts w:eastAsiaTheme="majorEastAsia" w:cs="Arial"/>
      <w:bCs/>
      <w:color w:val="005AA0"/>
      <w:sz w:val="36"/>
      <w:szCs w:val="32"/>
    </w:rPr>
  </w:style>
  <w:style w:type="paragraph" w:styleId="berschrift2">
    <w:name w:val="heading 2"/>
    <w:basedOn w:val="Standard"/>
    <w:next w:val="Grundtext"/>
    <w:link w:val="berschrift2Zchn"/>
    <w:qFormat/>
    <w:rsid w:val="001D6DF6"/>
    <w:pPr>
      <w:keepNext/>
      <w:numPr>
        <w:ilvl w:val="1"/>
        <w:numId w:val="9"/>
      </w:numPr>
      <w:spacing w:after="60"/>
      <w:outlineLvl w:val="1"/>
    </w:pPr>
    <w:rPr>
      <w:rFonts w:eastAsiaTheme="majorEastAsia" w:cs="Arial"/>
      <w:bCs/>
      <w:iCs/>
      <w:color w:val="005AA0"/>
      <w:sz w:val="28"/>
      <w:szCs w:val="28"/>
    </w:rPr>
  </w:style>
  <w:style w:type="paragraph" w:styleId="berschrift3">
    <w:name w:val="heading 3"/>
    <w:basedOn w:val="Standard"/>
    <w:next w:val="Grundtext"/>
    <w:link w:val="berschrift3Zchn"/>
    <w:qFormat/>
    <w:rsid w:val="00706786"/>
    <w:pPr>
      <w:keepNext/>
      <w:numPr>
        <w:ilvl w:val="2"/>
        <w:numId w:val="9"/>
      </w:numPr>
      <w:spacing w:after="60"/>
      <w:outlineLvl w:val="2"/>
    </w:pPr>
    <w:rPr>
      <w:rFonts w:eastAsiaTheme="majorEastAsia" w:cs="Arial"/>
      <w:bCs/>
      <w:color w:val="005AA0"/>
      <w:sz w:val="24"/>
      <w:szCs w:val="26"/>
    </w:rPr>
  </w:style>
  <w:style w:type="paragraph" w:styleId="berschrift4">
    <w:name w:val="heading 4"/>
    <w:basedOn w:val="Standard"/>
    <w:next w:val="Grundtext"/>
    <w:link w:val="berschrift4Zchn"/>
    <w:qFormat/>
    <w:rsid w:val="00706786"/>
    <w:pPr>
      <w:keepNext/>
      <w:numPr>
        <w:ilvl w:val="3"/>
        <w:numId w:val="9"/>
      </w:numPr>
      <w:spacing w:after="60"/>
      <w:outlineLvl w:val="3"/>
    </w:pPr>
    <w:rPr>
      <w:rFonts w:eastAsiaTheme="majorEastAsia" w:cstheme="majorBidi"/>
      <w:bCs/>
      <w:color w:val="005AA0"/>
      <w:szCs w:val="28"/>
    </w:rPr>
  </w:style>
  <w:style w:type="paragraph" w:styleId="berschrift5">
    <w:name w:val="heading 5"/>
    <w:basedOn w:val="Standard"/>
    <w:next w:val="Standard"/>
    <w:link w:val="berschrift5Zchn"/>
    <w:semiHidden/>
    <w:qFormat/>
    <w:rsid w:val="00DA5602"/>
    <w:pPr>
      <w:keepNext/>
      <w:numPr>
        <w:ilvl w:val="4"/>
        <w:numId w:val="9"/>
      </w:numPr>
      <w:outlineLvl w:val="4"/>
    </w:pPr>
    <w:rPr>
      <w:rFonts w:eastAsiaTheme="majorEastAsia" w:cstheme="majorBidi"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semiHidden/>
    <w:qFormat/>
    <w:rsid w:val="00DA5602"/>
    <w:pPr>
      <w:keepNext/>
      <w:numPr>
        <w:ilvl w:val="5"/>
        <w:numId w:val="9"/>
      </w:numPr>
      <w:outlineLvl w:val="5"/>
    </w:pPr>
    <w:rPr>
      <w:rFonts w:eastAsiaTheme="majorEastAsia" w:cstheme="majorBidi"/>
      <w:bCs/>
      <w:szCs w:val="22"/>
    </w:rPr>
  </w:style>
  <w:style w:type="paragraph" w:styleId="berschrift7">
    <w:name w:val="heading 7"/>
    <w:basedOn w:val="Standard"/>
    <w:next w:val="Standard"/>
    <w:link w:val="berschrift7Zchn"/>
    <w:semiHidden/>
    <w:qFormat/>
    <w:rsid w:val="00DA5602"/>
    <w:pPr>
      <w:keepNext/>
      <w:numPr>
        <w:ilvl w:val="6"/>
        <w:numId w:val="9"/>
      </w:numPr>
      <w:outlineLvl w:val="6"/>
    </w:pPr>
    <w:rPr>
      <w:rFonts w:eastAsiaTheme="majorEastAsia" w:cstheme="majorBidi"/>
      <w:szCs w:val="24"/>
    </w:rPr>
  </w:style>
  <w:style w:type="paragraph" w:styleId="berschrift8">
    <w:name w:val="heading 8"/>
    <w:basedOn w:val="Standard"/>
    <w:next w:val="Standard"/>
    <w:link w:val="berschrift8Zchn"/>
    <w:semiHidden/>
    <w:qFormat/>
    <w:rsid w:val="00DA5602"/>
    <w:pPr>
      <w:keepNext/>
      <w:numPr>
        <w:ilvl w:val="7"/>
        <w:numId w:val="9"/>
      </w:numPr>
      <w:outlineLvl w:val="7"/>
    </w:pPr>
    <w:rPr>
      <w:rFonts w:eastAsiaTheme="majorEastAsia" w:cstheme="majorBidi"/>
      <w:iCs/>
      <w:szCs w:val="24"/>
    </w:rPr>
  </w:style>
  <w:style w:type="paragraph" w:styleId="berschrift9">
    <w:name w:val="heading 9"/>
    <w:basedOn w:val="Standard"/>
    <w:next w:val="Standard"/>
    <w:link w:val="berschrift9Zchn"/>
    <w:semiHidden/>
    <w:qFormat/>
    <w:rsid w:val="00DA5602"/>
    <w:pPr>
      <w:keepNext/>
      <w:numPr>
        <w:ilvl w:val="8"/>
        <w:numId w:val="9"/>
      </w:numPr>
      <w:outlineLvl w:val="8"/>
    </w:pPr>
    <w:rPr>
      <w:rFonts w:eastAsiaTheme="majorEastAsia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liederungbold">
    <w:name w:val="Gliederung bold"/>
    <w:basedOn w:val="Standard"/>
    <w:semiHidden/>
    <w:rsid w:val="00286D0D"/>
    <w:pPr>
      <w:numPr>
        <w:numId w:val="2"/>
      </w:numPr>
    </w:pPr>
    <w:rPr>
      <w:b/>
    </w:rPr>
  </w:style>
  <w:style w:type="paragraph" w:customStyle="1" w:styleId="Logo">
    <w:name w:val="Logo"/>
    <w:basedOn w:val="Kopfzeile"/>
    <w:semiHidden/>
    <w:rsid w:val="00286D0D"/>
  </w:style>
  <w:style w:type="paragraph" w:styleId="Kopfzeile">
    <w:name w:val="header"/>
    <w:basedOn w:val="Standard"/>
    <w:semiHidden/>
    <w:rsid w:val="00286D0D"/>
    <w:pPr>
      <w:tabs>
        <w:tab w:val="center" w:pos="4536"/>
        <w:tab w:val="right" w:pos="9072"/>
      </w:tabs>
    </w:pPr>
  </w:style>
  <w:style w:type="paragraph" w:customStyle="1" w:styleId="Obertitel">
    <w:name w:val="Obertitel"/>
    <w:basedOn w:val="Standardbold"/>
    <w:rsid w:val="002545B3"/>
    <w:pPr>
      <w:spacing w:after="360" w:line="260" w:lineRule="atLeast"/>
    </w:pPr>
    <w:rPr>
      <w:sz w:val="26"/>
    </w:rPr>
  </w:style>
  <w:style w:type="paragraph" w:customStyle="1" w:styleId="Gliederung">
    <w:name w:val="Gliederung"/>
    <w:basedOn w:val="Gliederungbold"/>
    <w:semiHidden/>
    <w:rsid w:val="00286D0D"/>
    <w:pPr>
      <w:numPr>
        <w:ilvl w:val="1"/>
      </w:numPr>
    </w:pPr>
    <w:rPr>
      <w:b w:val="0"/>
    </w:rPr>
  </w:style>
  <w:style w:type="paragraph" w:customStyle="1" w:styleId="Standardbold">
    <w:name w:val="Standard bold"/>
    <w:basedOn w:val="Standard"/>
    <w:next w:val="Standard"/>
    <w:rsid w:val="00B92335"/>
    <w:rPr>
      <w:rFonts w:asciiTheme="majorHAnsi" w:hAnsiTheme="majorHAnsi"/>
    </w:rPr>
  </w:style>
  <w:style w:type="paragraph" w:styleId="Aufzhlungszeichen">
    <w:name w:val="List Bullet"/>
    <w:basedOn w:val="Standard"/>
    <w:rsid w:val="00C04016"/>
    <w:pPr>
      <w:numPr>
        <w:numId w:val="1"/>
      </w:numPr>
      <w:spacing w:line="252" w:lineRule="exact"/>
      <w:ind w:left="357" w:hanging="357"/>
    </w:pPr>
  </w:style>
  <w:style w:type="paragraph" w:styleId="Verzeichnis2">
    <w:name w:val="toc 2"/>
    <w:basedOn w:val="Standard"/>
    <w:next w:val="Standard"/>
    <w:autoRedefine/>
    <w:uiPriority w:val="39"/>
    <w:rsid w:val="005D3BFA"/>
    <w:pPr>
      <w:tabs>
        <w:tab w:val="left" w:pos="567"/>
        <w:tab w:val="right" w:pos="7938"/>
      </w:tabs>
      <w:ind w:left="567" w:hanging="567"/>
    </w:pPr>
  </w:style>
  <w:style w:type="paragraph" w:styleId="Fuzeile">
    <w:name w:val="footer"/>
    <w:basedOn w:val="Standard"/>
    <w:link w:val="FuzeileZchn"/>
    <w:uiPriority w:val="99"/>
    <w:rsid w:val="00286D0D"/>
    <w:pPr>
      <w:tabs>
        <w:tab w:val="right" w:pos="9469"/>
      </w:tabs>
      <w:spacing w:line="200" w:lineRule="atLeast"/>
    </w:pPr>
    <w:rPr>
      <w:sz w:val="16"/>
    </w:rPr>
  </w:style>
  <w:style w:type="paragraph" w:customStyle="1" w:styleId="Aufzhlungszeichenbold">
    <w:name w:val="Aufzählungszeichen bold"/>
    <w:basedOn w:val="Aufzhlungszeichen"/>
    <w:semiHidden/>
    <w:rsid w:val="00286D0D"/>
    <w:rPr>
      <w:b/>
    </w:rPr>
  </w:style>
  <w:style w:type="paragraph" w:customStyle="1" w:styleId="Informationen">
    <w:name w:val="Informationen"/>
    <w:basedOn w:val="Standardbold"/>
    <w:semiHidden/>
    <w:rsid w:val="00286D0D"/>
    <w:pPr>
      <w:pBdr>
        <w:bottom w:val="single" w:sz="2" w:space="10" w:color="auto"/>
      </w:pBdr>
      <w:spacing w:after="60"/>
    </w:pPr>
  </w:style>
  <w:style w:type="paragraph" w:styleId="Verzeichnis1">
    <w:name w:val="toc 1"/>
    <w:basedOn w:val="Standard"/>
    <w:next w:val="Standard"/>
    <w:autoRedefine/>
    <w:uiPriority w:val="39"/>
    <w:rsid w:val="00A138F3"/>
    <w:pPr>
      <w:tabs>
        <w:tab w:val="left" w:pos="567"/>
        <w:tab w:val="right" w:pos="7938"/>
      </w:tabs>
      <w:ind w:left="567" w:hanging="567"/>
    </w:pPr>
  </w:style>
  <w:style w:type="character" w:styleId="Hyperlink">
    <w:name w:val="Hyperlink"/>
    <w:uiPriority w:val="99"/>
    <w:rsid w:val="00286D0D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uiPriority w:val="39"/>
    <w:rsid w:val="003D14C7"/>
    <w:pPr>
      <w:tabs>
        <w:tab w:val="left" w:pos="567"/>
        <w:tab w:val="right" w:pos="7938"/>
      </w:tabs>
      <w:ind w:left="567" w:hanging="567"/>
    </w:pPr>
  </w:style>
  <w:style w:type="paragraph" w:styleId="Verzeichnis4">
    <w:name w:val="toc 4"/>
    <w:basedOn w:val="Standard"/>
    <w:next w:val="Standard"/>
    <w:autoRedefine/>
    <w:semiHidden/>
    <w:rsid w:val="00286D0D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286D0D"/>
    <w:pPr>
      <w:ind w:left="880"/>
    </w:pPr>
  </w:style>
  <w:style w:type="paragraph" w:styleId="Verzeichnis6">
    <w:name w:val="toc 6"/>
    <w:basedOn w:val="Standard"/>
    <w:next w:val="Standard"/>
    <w:autoRedefine/>
    <w:semiHidden/>
    <w:rsid w:val="00286D0D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286D0D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286D0D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286D0D"/>
    <w:pPr>
      <w:ind w:left="1760"/>
    </w:pPr>
  </w:style>
  <w:style w:type="paragraph" w:customStyle="1" w:styleId="NormalKeepTogether">
    <w:name w:val="NormalKeepTogether"/>
    <w:basedOn w:val="Standard"/>
    <w:semiHidden/>
    <w:rsid w:val="00A308DF"/>
    <w:pPr>
      <w:keepNext/>
      <w:keepLines/>
    </w:pPr>
  </w:style>
  <w:style w:type="paragraph" w:customStyle="1" w:styleId="zOawDeliveryOption">
    <w:name w:val="zOawDeliveryOption"/>
    <w:basedOn w:val="Standard"/>
    <w:semiHidden/>
    <w:rsid w:val="007022E9"/>
    <w:rPr>
      <w:b/>
    </w:rPr>
  </w:style>
  <w:style w:type="paragraph" w:customStyle="1" w:styleId="zOawRecipient">
    <w:name w:val="zOawRecipient"/>
    <w:basedOn w:val="Standard"/>
    <w:semiHidden/>
    <w:rsid w:val="00286D0D"/>
  </w:style>
  <w:style w:type="paragraph" w:customStyle="1" w:styleId="Dokumentname">
    <w:name w:val="Dokumentname"/>
    <w:basedOn w:val="Standard"/>
    <w:semiHidden/>
    <w:rsid w:val="00286D0D"/>
    <w:pPr>
      <w:spacing w:line="520" w:lineRule="atLeast"/>
    </w:pPr>
    <w:rPr>
      <w:b/>
      <w:sz w:val="44"/>
    </w:rPr>
  </w:style>
  <w:style w:type="paragraph" w:customStyle="1" w:styleId="Themenblock50">
    <w:name w:val="Themenblock 50"/>
    <w:basedOn w:val="Standard"/>
    <w:semiHidden/>
    <w:rsid w:val="00286D0D"/>
    <w:pPr>
      <w:tabs>
        <w:tab w:val="left" w:pos="2835"/>
      </w:tabs>
      <w:ind w:left="2835" w:hanging="2835"/>
    </w:pPr>
  </w:style>
  <w:style w:type="paragraph" w:customStyle="1" w:styleId="Themenblock75">
    <w:name w:val="Themenblock 75"/>
    <w:basedOn w:val="Standard"/>
    <w:semiHidden/>
    <w:rsid w:val="00286D0D"/>
    <w:pPr>
      <w:tabs>
        <w:tab w:val="left" w:pos="4253"/>
      </w:tabs>
      <w:ind w:left="4253" w:hanging="4253"/>
    </w:pPr>
  </w:style>
  <w:style w:type="paragraph" w:styleId="Titel">
    <w:name w:val="Title"/>
    <w:basedOn w:val="Standard"/>
    <w:link w:val="TitelZchn"/>
    <w:qFormat/>
    <w:rsid w:val="00DA5602"/>
    <w:pPr>
      <w:spacing w:before="120" w:line="400" w:lineRule="atLeast"/>
      <w:outlineLvl w:val="0"/>
    </w:pPr>
    <w:rPr>
      <w:rFonts w:eastAsiaTheme="majorEastAsia" w:cs="Arial"/>
      <w:bCs/>
      <w:color w:val="005AA0"/>
      <w:sz w:val="72"/>
      <w:szCs w:val="32"/>
    </w:rPr>
  </w:style>
  <w:style w:type="paragraph" w:customStyle="1" w:styleId="Betreff">
    <w:name w:val="Betreff"/>
    <w:basedOn w:val="Standard"/>
    <w:semiHidden/>
    <w:rsid w:val="00286D0D"/>
    <w:rPr>
      <w:b/>
    </w:rPr>
  </w:style>
  <w:style w:type="paragraph" w:styleId="Aufzhlungszeichen2">
    <w:name w:val="List Bullet 2"/>
    <w:basedOn w:val="Standard"/>
    <w:semiHidden/>
    <w:rsid w:val="00FE0998"/>
    <w:pPr>
      <w:numPr>
        <w:numId w:val="3"/>
      </w:numPr>
      <w:spacing w:line="252" w:lineRule="exact"/>
      <w:ind w:left="714" w:hanging="357"/>
    </w:pPr>
  </w:style>
  <w:style w:type="paragraph" w:styleId="Aufzhlungszeichen3">
    <w:name w:val="List Bullet 3"/>
    <w:basedOn w:val="Standard"/>
    <w:semiHidden/>
    <w:rsid w:val="00FE0998"/>
    <w:pPr>
      <w:numPr>
        <w:numId w:val="4"/>
      </w:numPr>
      <w:spacing w:line="252" w:lineRule="exact"/>
      <w:ind w:left="1071" w:hanging="357"/>
    </w:pPr>
  </w:style>
  <w:style w:type="paragraph" w:styleId="Aufzhlungszeichen4">
    <w:name w:val="List Bullet 4"/>
    <w:basedOn w:val="Standard"/>
    <w:semiHidden/>
    <w:rsid w:val="00FE0998"/>
    <w:pPr>
      <w:numPr>
        <w:numId w:val="5"/>
      </w:numPr>
      <w:spacing w:line="252" w:lineRule="exact"/>
      <w:ind w:left="1429" w:hanging="357"/>
    </w:pPr>
  </w:style>
  <w:style w:type="paragraph" w:styleId="Aufzhlungszeichen5">
    <w:name w:val="List Bullet 5"/>
    <w:basedOn w:val="Standard"/>
    <w:semiHidden/>
    <w:rsid w:val="00FE0998"/>
    <w:pPr>
      <w:numPr>
        <w:numId w:val="6"/>
      </w:numPr>
      <w:spacing w:line="252" w:lineRule="exact"/>
      <w:ind w:left="1843" w:hanging="357"/>
    </w:pPr>
  </w:style>
  <w:style w:type="paragraph" w:styleId="Dokumentstruktur">
    <w:name w:val="Document Map"/>
    <w:basedOn w:val="Standard"/>
    <w:semiHidden/>
    <w:rsid w:val="00286D0D"/>
    <w:pPr>
      <w:shd w:val="clear" w:color="auto" w:fill="000080"/>
    </w:pPr>
    <w:rPr>
      <w:rFonts w:ascii="Tahoma" w:hAnsi="Tahoma" w:cs="Tahoma"/>
    </w:rPr>
  </w:style>
  <w:style w:type="paragraph" w:styleId="Listennummer">
    <w:name w:val="List Number"/>
    <w:basedOn w:val="Standard"/>
    <w:uiPriority w:val="3"/>
    <w:rsid w:val="008E3AAD"/>
    <w:pPr>
      <w:numPr>
        <w:numId w:val="7"/>
      </w:numPr>
      <w:tabs>
        <w:tab w:val="clear" w:pos="360"/>
      </w:tabs>
      <w:ind w:left="357" w:hanging="357"/>
      <w:contextualSpacing/>
    </w:pPr>
  </w:style>
  <w:style w:type="character" w:customStyle="1" w:styleId="berschrift1Zchn">
    <w:name w:val="Überschrift 1 Zchn"/>
    <w:link w:val="berschrift1"/>
    <w:uiPriority w:val="9"/>
    <w:rsid w:val="00A91C6B"/>
    <w:rPr>
      <w:rFonts w:asciiTheme="minorHAnsi" w:eastAsiaTheme="majorEastAsia" w:hAnsiTheme="minorHAnsi" w:cs="Arial"/>
      <w:bCs/>
      <w:color w:val="005AA0"/>
      <w:sz w:val="36"/>
      <w:szCs w:val="32"/>
      <w:lang w:eastAsia="en-US"/>
    </w:rPr>
  </w:style>
  <w:style w:type="character" w:customStyle="1" w:styleId="berschrift2Zchn">
    <w:name w:val="Überschrift 2 Zchn"/>
    <w:link w:val="berschrift2"/>
    <w:rsid w:val="001D6DF6"/>
    <w:rPr>
      <w:rFonts w:asciiTheme="minorHAnsi" w:eastAsiaTheme="majorEastAsia" w:hAnsiTheme="minorHAnsi" w:cs="Arial"/>
      <w:bCs/>
      <w:iCs/>
      <w:color w:val="005AA0"/>
      <w:sz w:val="28"/>
      <w:szCs w:val="28"/>
      <w:lang w:eastAsia="en-US"/>
    </w:rPr>
  </w:style>
  <w:style w:type="paragraph" w:styleId="Listenabsatz">
    <w:name w:val="List Paragraph"/>
    <w:basedOn w:val="Standard"/>
    <w:rsid w:val="00DA5602"/>
    <w:pPr>
      <w:ind w:left="720"/>
      <w:contextualSpacing/>
    </w:pPr>
  </w:style>
  <w:style w:type="paragraph" w:customStyle="1" w:styleId="Grundtext">
    <w:name w:val="Grundtext"/>
    <w:basedOn w:val="Standard"/>
    <w:link w:val="GrundtextZchn"/>
    <w:qFormat/>
    <w:rsid w:val="00DA5602"/>
    <w:pPr>
      <w:spacing w:after="220"/>
    </w:pPr>
  </w:style>
  <w:style w:type="character" w:styleId="IntensiveHervorhebung">
    <w:name w:val="Intense Emphasis"/>
    <w:rsid w:val="00DA5602"/>
    <w:rPr>
      <w:i/>
      <w:iCs/>
      <w:color w:val="000000"/>
      <w:lang w:val="de-CH"/>
    </w:rPr>
  </w:style>
  <w:style w:type="character" w:styleId="IntensiverVerweis">
    <w:name w:val="Intense Reference"/>
    <w:rsid w:val="00DA5602"/>
    <w:rPr>
      <w:b/>
      <w:bCs/>
      <w:smallCaps/>
      <w:color w:val="000000"/>
      <w:spacing w:val="5"/>
      <w:lang w:val="de-CH"/>
    </w:rPr>
  </w:style>
  <w:style w:type="paragraph" w:styleId="IntensivesZitat">
    <w:name w:val="Intense Quote"/>
    <w:basedOn w:val="Standard"/>
    <w:next w:val="Standard"/>
    <w:link w:val="IntensivesZitatZchn"/>
    <w:rsid w:val="00DA5602"/>
    <w:pPr>
      <w:pBdr>
        <w:top w:val="single" w:sz="4" w:space="10" w:color="000000"/>
        <w:bottom w:val="single" w:sz="4" w:space="10" w:color="000000"/>
      </w:pBdr>
      <w:spacing w:before="360" w:after="360"/>
      <w:ind w:left="864" w:right="864"/>
      <w:jc w:val="center"/>
    </w:pPr>
    <w:rPr>
      <w:rFonts w:ascii="Arial" w:hAnsi="Arial"/>
      <w:i/>
      <w:iCs/>
      <w:color w:val="000000"/>
      <w:sz w:val="22"/>
    </w:rPr>
  </w:style>
  <w:style w:type="character" w:customStyle="1" w:styleId="IntensivesZitatZchn">
    <w:name w:val="Intensives Zitat Zchn"/>
    <w:link w:val="IntensivesZitat"/>
    <w:rsid w:val="00DA5602"/>
    <w:rPr>
      <w:rFonts w:ascii="Arial" w:hAnsi="Arial"/>
      <w:i/>
      <w:iCs/>
      <w:color w:val="000000"/>
      <w:sz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rsid w:val="00DA5602"/>
    <w:pPr>
      <w:keepLines/>
      <w:numPr>
        <w:numId w:val="0"/>
      </w:numPr>
      <w:spacing w:before="240" w:after="0" w:line="259" w:lineRule="auto"/>
      <w:outlineLvl w:val="9"/>
    </w:pPr>
    <w:rPr>
      <w:b/>
      <w:bCs w:val="0"/>
      <w:color w:val="000000"/>
      <w:sz w:val="32"/>
      <w:lang w:eastAsia="de-CH"/>
    </w:rPr>
  </w:style>
  <w:style w:type="paragraph" w:styleId="Sprechblasentext">
    <w:name w:val="Balloon Text"/>
    <w:basedOn w:val="Standard"/>
    <w:link w:val="SprechblasentextZchn"/>
    <w:semiHidden/>
    <w:unhideWhenUsed/>
    <w:rsid w:val="00EF53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F532D"/>
    <w:rPr>
      <w:rFonts w:ascii="Segoe UI" w:hAnsi="Segoe UI" w:cs="Segoe UI"/>
      <w:sz w:val="18"/>
      <w:szCs w:val="18"/>
      <w:lang w:val="de-CH" w:eastAsia="en-US"/>
    </w:rPr>
  </w:style>
  <w:style w:type="paragraph" w:styleId="Listennummer2">
    <w:name w:val="List Number 2"/>
    <w:basedOn w:val="Standard"/>
    <w:semiHidden/>
    <w:rsid w:val="008E3AAD"/>
    <w:pPr>
      <w:numPr>
        <w:numId w:val="8"/>
      </w:numPr>
      <w:tabs>
        <w:tab w:val="clear" w:pos="643"/>
      </w:tabs>
      <w:ind w:left="714" w:hanging="357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706786"/>
    <w:rPr>
      <w:rFonts w:asciiTheme="minorHAnsi" w:eastAsiaTheme="majorEastAsia" w:hAnsiTheme="minorHAnsi" w:cs="Arial"/>
      <w:bCs/>
      <w:color w:val="005AA0"/>
      <w:sz w:val="24"/>
      <w:szCs w:val="26"/>
      <w:lang w:val="de-CH" w:eastAsia="en-US"/>
    </w:rPr>
  </w:style>
  <w:style w:type="character" w:customStyle="1" w:styleId="berschrift4Zchn">
    <w:name w:val="Überschrift 4 Zchn"/>
    <w:basedOn w:val="Absatz-Standardschriftart"/>
    <w:link w:val="berschrift4"/>
    <w:rsid w:val="00706786"/>
    <w:rPr>
      <w:rFonts w:asciiTheme="minorHAnsi" w:eastAsiaTheme="majorEastAsia" w:hAnsiTheme="minorHAnsi" w:cstheme="majorBidi"/>
      <w:bCs/>
      <w:color w:val="005AA0"/>
      <w:szCs w:val="28"/>
      <w:lang w:val="de-CH" w:eastAsia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DA5602"/>
    <w:rPr>
      <w:rFonts w:asciiTheme="minorHAnsi" w:eastAsiaTheme="majorEastAsia" w:hAnsiTheme="minorHAnsi" w:cstheme="majorBidi"/>
      <w:bCs/>
      <w:iCs/>
      <w:szCs w:val="26"/>
      <w:lang w:val="de-CH" w:eastAsia="en-US"/>
    </w:rPr>
  </w:style>
  <w:style w:type="character" w:customStyle="1" w:styleId="berschrift6Zchn">
    <w:name w:val="Überschrift 6 Zchn"/>
    <w:basedOn w:val="Absatz-Standardschriftart"/>
    <w:link w:val="berschrift6"/>
    <w:semiHidden/>
    <w:rsid w:val="00DA5602"/>
    <w:rPr>
      <w:rFonts w:asciiTheme="minorHAnsi" w:eastAsiaTheme="majorEastAsia" w:hAnsiTheme="minorHAnsi" w:cstheme="majorBidi"/>
      <w:bCs/>
      <w:szCs w:val="2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semiHidden/>
    <w:rsid w:val="00DA5602"/>
    <w:rPr>
      <w:rFonts w:asciiTheme="minorHAnsi" w:eastAsiaTheme="majorEastAsia" w:hAnsiTheme="minorHAnsi" w:cstheme="majorBidi"/>
      <w:szCs w:val="24"/>
      <w:lang w:val="de-CH" w:eastAsia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DA5602"/>
    <w:rPr>
      <w:rFonts w:asciiTheme="minorHAnsi" w:eastAsiaTheme="majorEastAsia" w:hAnsiTheme="minorHAnsi" w:cstheme="majorBidi"/>
      <w:iCs/>
      <w:szCs w:val="24"/>
      <w:lang w:val="de-CH" w:eastAsia="en-US"/>
    </w:rPr>
  </w:style>
  <w:style w:type="character" w:customStyle="1" w:styleId="berschrift9Zchn">
    <w:name w:val="Überschrift 9 Zchn"/>
    <w:basedOn w:val="Absatz-Standardschriftart"/>
    <w:link w:val="berschrift9"/>
    <w:semiHidden/>
    <w:rsid w:val="00DA5602"/>
    <w:rPr>
      <w:rFonts w:asciiTheme="minorHAnsi" w:eastAsiaTheme="majorEastAsia" w:hAnsiTheme="minorHAnsi" w:cs="Arial"/>
      <w:szCs w:val="22"/>
      <w:lang w:val="de-CH" w:eastAsia="en-US"/>
    </w:rPr>
  </w:style>
  <w:style w:type="paragraph" w:styleId="Beschriftung">
    <w:name w:val="caption"/>
    <w:basedOn w:val="Standard"/>
    <w:next w:val="Standard"/>
    <w:semiHidden/>
    <w:unhideWhenUsed/>
    <w:qFormat/>
    <w:rsid w:val="00DA5602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character" w:customStyle="1" w:styleId="TitelZchn">
    <w:name w:val="Titel Zchn"/>
    <w:basedOn w:val="Absatz-Standardschriftart"/>
    <w:link w:val="Titel"/>
    <w:rsid w:val="00DA5602"/>
    <w:rPr>
      <w:rFonts w:asciiTheme="minorHAnsi" w:eastAsiaTheme="majorEastAsia" w:hAnsiTheme="minorHAnsi" w:cs="Arial"/>
      <w:bCs/>
      <w:color w:val="005AA0"/>
      <w:sz w:val="72"/>
      <w:szCs w:val="32"/>
      <w:lang w:val="de-CH" w:eastAsia="en-US"/>
    </w:rPr>
  </w:style>
  <w:style w:type="paragraph" w:styleId="Untertitel">
    <w:name w:val="Subtitle"/>
    <w:basedOn w:val="Standard"/>
    <w:next w:val="Standard"/>
    <w:link w:val="UntertitelZchn"/>
    <w:semiHidden/>
    <w:qFormat/>
    <w:rsid w:val="00DA5602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semiHidden/>
    <w:rsid w:val="00DA560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CH" w:eastAsia="en-US"/>
    </w:rPr>
  </w:style>
  <w:style w:type="character" w:styleId="Fett">
    <w:name w:val="Strong"/>
    <w:basedOn w:val="Absatz-Standardschriftart"/>
    <w:semiHidden/>
    <w:qFormat/>
    <w:rsid w:val="00DA5602"/>
    <w:rPr>
      <w:b/>
      <w:bCs/>
      <w:lang w:val="de-CH"/>
    </w:rPr>
  </w:style>
  <w:style w:type="character" w:styleId="Hervorhebung">
    <w:name w:val="Emphasis"/>
    <w:basedOn w:val="Absatz-Standardschriftart"/>
    <w:semiHidden/>
    <w:qFormat/>
    <w:rsid w:val="00DA5602"/>
    <w:rPr>
      <w:i/>
      <w:iCs/>
      <w:lang w:val="de-CH"/>
    </w:rPr>
  </w:style>
  <w:style w:type="paragraph" w:styleId="KeinLeerraum">
    <w:name w:val="No Spacing"/>
    <w:link w:val="KeinLeerraumZchn"/>
    <w:uiPriority w:val="1"/>
    <w:rsid w:val="00DA5602"/>
    <w:rPr>
      <w:rFonts w:asciiTheme="minorHAnsi" w:hAnsiTheme="minorHAnsi"/>
      <w:lang w:eastAsia="en-US"/>
    </w:rPr>
  </w:style>
  <w:style w:type="paragraph" w:styleId="Zitat">
    <w:name w:val="Quote"/>
    <w:basedOn w:val="Standard"/>
    <w:next w:val="Standard"/>
    <w:link w:val="ZitatZchn"/>
    <w:semiHidden/>
    <w:qFormat/>
    <w:rsid w:val="00DA5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semiHidden/>
    <w:rsid w:val="00DA5602"/>
    <w:rPr>
      <w:rFonts w:asciiTheme="minorHAnsi" w:hAnsiTheme="minorHAnsi"/>
      <w:i/>
      <w:iCs/>
      <w:color w:val="404040" w:themeColor="text1" w:themeTint="BF"/>
      <w:lang w:val="de-CH" w:eastAsia="en-US"/>
    </w:rPr>
  </w:style>
  <w:style w:type="character" w:styleId="SchwacheHervorhebung">
    <w:name w:val="Subtle Emphasis"/>
    <w:basedOn w:val="Absatz-Standardschriftart"/>
    <w:semiHidden/>
    <w:qFormat/>
    <w:rsid w:val="00DA5602"/>
    <w:rPr>
      <w:i/>
      <w:iCs/>
      <w:color w:val="404040" w:themeColor="text1" w:themeTint="BF"/>
      <w:lang w:val="de-CH"/>
    </w:rPr>
  </w:style>
  <w:style w:type="character" w:styleId="SchwacherVerweis">
    <w:name w:val="Subtle Reference"/>
    <w:basedOn w:val="Absatz-Standardschriftart"/>
    <w:semiHidden/>
    <w:qFormat/>
    <w:rsid w:val="00DA5602"/>
    <w:rPr>
      <w:smallCaps/>
      <w:color w:val="5A5A5A" w:themeColor="text1" w:themeTint="A5"/>
      <w:lang w:val="de-CH"/>
    </w:rPr>
  </w:style>
  <w:style w:type="character" w:styleId="Buchtitel">
    <w:name w:val="Book Title"/>
    <w:basedOn w:val="Absatz-Standardschriftart"/>
    <w:semiHidden/>
    <w:qFormat/>
    <w:rsid w:val="00DA5602"/>
    <w:rPr>
      <w:b/>
      <w:bCs/>
      <w:i/>
      <w:iCs/>
      <w:spacing w:val="5"/>
      <w:lang w:val="de-CH"/>
    </w:rPr>
  </w:style>
  <w:style w:type="paragraph" w:customStyle="1" w:styleId="UntertitelWWZ">
    <w:name w:val="Untertitel WWZ"/>
    <w:basedOn w:val="Grundtext"/>
    <w:next w:val="Untertitel"/>
    <w:link w:val="UntertitelWWZZchn"/>
    <w:qFormat/>
    <w:rsid w:val="00951FB7"/>
    <w:rPr>
      <w:color w:val="005AA0"/>
      <w:sz w:val="36"/>
    </w:rPr>
  </w:style>
  <w:style w:type="character" w:customStyle="1" w:styleId="GrundtextZchn">
    <w:name w:val="Grundtext Zchn"/>
    <w:basedOn w:val="Absatz-Standardschriftart"/>
    <w:link w:val="Grundtext"/>
    <w:rsid w:val="00951FB7"/>
    <w:rPr>
      <w:rFonts w:asciiTheme="minorHAnsi" w:hAnsiTheme="minorHAnsi"/>
      <w:lang w:val="de-CH" w:eastAsia="en-US"/>
    </w:rPr>
  </w:style>
  <w:style w:type="character" w:customStyle="1" w:styleId="UntertitelWWZZchn">
    <w:name w:val="Untertitel WWZ Zchn"/>
    <w:basedOn w:val="GrundtextZchn"/>
    <w:link w:val="UntertitelWWZ"/>
    <w:rsid w:val="00951FB7"/>
    <w:rPr>
      <w:rFonts w:asciiTheme="minorHAnsi" w:hAnsiTheme="minorHAnsi"/>
      <w:color w:val="005AA0"/>
      <w:sz w:val="36"/>
      <w:lang w:val="de-CH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0173"/>
    <w:rPr>
      <w:rFonts w:asciiTheme="minorHAnsi" w:hAnsiTheme="minorHAnsi"/>
      <w:lang w:val="de-CH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D63E6"/>
    <w:rPr>
      <w:rFonts w:asciiTheme="minorHAnsi" w:hAnsiTheme="minorHAnsi"/>
      <w:sz w:val="16"/>
      <w:lang w:val="de-CH" w:eastAsia="en-US"/>
    </w:rPr>
  </w:style>
  <w:style w:type="paragraph" w:customStyle="1" w:styleId="IPABerichtTitel">
    <w:name w:val="IPA Bericht Titel"/>
    <w:basedOn w:val="Standard"/>
    <w:link w:val="IPABerichtTitelZchn"/>
    <w:qFormat/>
    <w:rsid w:val="004430A8"/>
    <w:rPr>
      <w:color w:val="005AA0"/>
      <w:sz w:val="72"/>
    </w:rPr>
  </w:style>
  <w:style w:type="table" w:styleId="Tabellenraster">
    <w:name w:val="Table Grid"/>
    <w:basedOn w:val="NormaleTabelle"/>
    <w:rsid w:val="001D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BerichtTitelZchn">
    <w:name w:val="IPA Bericht Titel Zchn"/>
    <w:basedOn w:val="Absatz-Standardschriftart"/>
    <w:link w:val="IPABerichtTitel"/>
    <w:rsid w:val="004430A8"/>
    <w:rPr>
      <w:rFonts w:asciiTheme="minorHAnsi" w:hAnsiTheme="minorHAnsi"/>
      <w:color w:val="005AA0"/>
      <w:sz w:val="72"/>
      <w:lang w:val="de-CH" w:eastAsia="en-US"/>
    </w:rPr>
  </w:style>
  <w:style w:type="table" w:styleId="Listentabelle7farbigAkzent3">
    <w:name w:val="List Table 7 Colorful Accent 3"/>
    <w:basedOn w:val="NormaleTabelle"/>
    <w:uiPriority w:val="52"/>
    <w:rsid w:val="00BB1D69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5A42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extSpeziell">
    <w:name w:val="Text Speziell"/>
    <w:basedOn w:val="Untertitel"/>
    <w:link w:val="TextSpeziellZchn"/>
    <w:qFormat/>
    <w:rsid w:val="00706786"/>
    <w:pPr>
      <w:jc w:val="center"/>
    </w:pPr>
    <w:rPr>
      <w:rFonts w:ascii="Segoe UI" w:hAnsi="Segoe UI" w:cs="Segoe UI"/>
    </w:rPr>
  </w:style>
  <w:style w:type="character" w:customStyle="1" w:styleId="TextSpeziellZchn">
    <w:name w:val="Text Speziell Zchn"/>
    <w:basedOn w:val="UntertitelZchn"/>
    <w:link w:val="TextSpeziell"/>
    <w:rsid w:val="00706786"/>
    <w:rPr>
      <w:rFonts w:ascii="Segoe UI" w:eastAsiaTheme="minorEastAsia" w:hAnsi="Segoe UI" w:cs="Segoe UI"/>
      <w:color w:val="5A5A5A" w:themeColor="text1" w:themeTint="A5"/>
      <w:spacing w:val="15"/>
      <w:sz w:val="22"/>
      <w:szCs w:val="2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file:///C:\Users\stadni\Desktop\IPA\Vorlagen\Doku-%20Vorlage.dot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file:///C:\Users\stadni\Desktop\IPA\Vorlagen\Doku-%20Vorlage.dot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stadni\Desktop\IPA\Vorlagen\Doku-%20Vorlage.dot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ni\Desktop\IPA_Vorbereitung\Vorlagen\Doku-%20Vorlage.dotx" TargetMode="External"/></Relationships>
</file>

<file path=word/theme/theme1.xml><?xml version="1.0" encoding="utf-8"?>
<a:theme xmlns:a="http://schemas.openxmlformats.org/drawingml/2006/main" name="wwz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ont_wwz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Formulas">eNp7v3u/jVt+UW5pTmKxgr4dAD33Bnw=</officeatwork>
</file>

<file path=customXml/item2.xml><?xml version="1.0" encoding="utf-8"?>
<officeatwork xmlns="http://schemas.officeatwork.com/Document">eNp7v3u/jUt+cmlual6JnU1wfk5pSWZ+nmeKnY0+MscnMS+9NDE91c7IwNTURh/OtQnLTC0HqoVScJMAxiof0g==</officeatwork>
</file>

<file path=customXml/item3.xml><?xml version="1.0" encoding="utf-8"?>
<officeatwork xmlns="http://schemas.officeatwork.com/Media"/>
</file>

<file path=customXml/item4.xml><?xml version="1.0" encoding="utf-8"?>
<officeatwork xmlns="http://schemas.officeatwork.com/MasterProperties">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</officeatwork>
</file>

<file path=customXml/item5.xml><?xml version="1.0" encoding="utf-8"?>
<officeatwork xmlns="http://schemas.officeatwork.com/CustomXMLPart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4119D-280D-46BE-A997-EEC53A2A361F}">
  <ds:schemaRefs>
    <ds:schemaRef ds:uri="http://schemas.officeatwork.com/Formulas"/>
  </ds:schemaRefs>
</ds:datastoreItem>
</file>

<file path=customXml/itemProps2.xml><?xml version="1.0" encoding="utf-8"?>
<ds:datastoreItem xmlns:ds="http://schemas.openxmlformats.org/officeDocument/2006/customXml" ds:itemID="{7ED2F0A3-F69C-4EC5-9B42-545702B06655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C35A6AB0-3B49-40CD-BB00-2064416FFE7E}">
  <ds:schemaRefs>
    <ds:schemaRef ds:uri="http://schemas.officeatwork.com/Media"/>
  </ds:schemaRefs>
</ds:datastoreItem>
</file>

<file path=customXml/itemProps4.xml><?xml version="1.0" encoding="utf-8"?>
<ds:datastoreItem xmlns:ds="http://schemas.openxmlformats.org/officeDocument/2006/customXml" ds:itemID="{A5BD4F20-9761-47F0-9134-5895BDA19362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CA6D6D59-7D4E-45EF-B033-92DC65898CD7}">
  <ds:schemaRefs>
    <ds:schemaRef ds:uri="http://schemas.officeatwork.com/CustomXMLPart"/>
  </ds:schemaRefs>
</ds:datastoreItem>
</file>

<file path=customXml/itemProps6.xml><?xml version="1.0" encoding="utf-8"?>
<ds:datastoreItem xmlns:ds="http://schemas.openxmlformats.org/officeDocument/2006/customXml" ds:itemID="{8028CF56-E76A-46C0-A0C8-60730A20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Doku- Vorlage.dotx</Template>
  <TotalTime>0</TotalTime>
  <Pages>16</Pages>
  <Words>521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Stadelmann Nicole</dc:creator>
  <cp:keywords/>
  <dc:description/>
  <cp:lastModifiedBy>Stadelmann Nicole</cp:lastModifiedBy>
  <cp:revision>1</cp:revision>
  <cp:lastPrinted>2018-02-13T12:58:00Z</cp:lastPrinted>
  <dcterms:created xsi:type="dcterms:W3CDTF">2018-04-03T11:38:00Z</dcterms:created>
  <dcterms:modified xsi:type="dcterms:W3CDTF">2018-04-03T11:39:00Z</dcterms:modified>
</cp:coreProperties>
</file>